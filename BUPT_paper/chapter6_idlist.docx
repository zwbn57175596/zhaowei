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0C89E" w14:textId="77777777" w:rsidR="00311C98" w:rsidRDefault="00311C98" w:rsidP="00311C98">
      <w:pPr>
        <w:pStyle w:val="1"/>
      </w:pPr>
      <w:bookmarkStart w:id="0" w:name="_Toc249866128"/>
      <w:r>
        <w:rPr>
          <w:rFonts w:hint="eastAsia"/>
        </w:rPr>
        <w:t>Id</w:t>
      </w:r>
      <w:r>
        <w:rPr>
          <w:rFonts w:hint="eastAsia"/>
        </w:rPr>
        <w:t>列表基础服务模块（</w:t>
      </w:r>
      <w:r>
        <w:rPr>
          <w:rFonts w:hint="eastAsia"/>
        </w:rPr>
        <w:t>IdList</w:t>
      </w:r>
      <w:r>
        <w:rPr>
          <w:rFonts w:hint="eastAsia"/>
        </w:rPr>
        <w:t>）</w:t>
      </w:r>
    </w:p>
    <w:p w14:paraId="4B7D4664" w14:textId="77777777" w:rsidR="00311C98" w:rsidRDefault="00311C98" w:rsidP="00311C98">
      <w:pPr>
        <w:pStyle w:val="2"/>
      </w:pPr>
      <w:r w:rsidRPr="00311C98">
        <w:rPr>
          <w:rFonts w:hint="eastAsia"/>
        </w:rPr>
        <w:t>Id</w:t>
      </w:r>
      <w:r w:rsidRPr="00311C98">
        <w:rPr>
          <w:rFonts w:hint="eastAsia"/>
        </w:rPr>
        <w:t>列表基础服务模块</w:t>
      </w:r>
      <w:r>
        <w:rPr>
          <w:rFonts w:hint="eastAsia"/>
        </w:rPr>
        <w:t>概述</w:t>
      </w:r>
    </w:p>
    <w:p w14:paraId="200240DF" w14:textId="77777777" w:rsidR="008573B8" w:rsidRDefault="00311C98" w:rsidP="008573B8">
      <w:pPr>
        <w:ind w:left="420"/>
      </w:pPr>
      <w:r>
        <w:rPr>
          <w:rFonts w:hint="eastAsia"/>
        </w:rPr>
        <w:t>工作圈的</w:t>
      </w:r>
      <w:r w:rsidR="008573B8" w:rsidRPr="008573B8">
        <w:rPr>
          <w:rFonts w:hint="eastAsia"/>
        </w:rPr>
        <w:t>Id</w:t>
      </w:r>
      <w:r w:rsidR="008573B8" w:rsidRPr="008573B8">
        <w:rPr>
          <w:rFonts w:hint="eastAsia"/>
        </w:rPr>
        <w:t>列表基础服务</w:t>
      </w:r>
      <w:r>
        <w:rPr>
          <w:rFonts w:hint="eastAsia"/>
        </w:rPr>
        <w:t>为工作圈提供了一个</w:t>
      </w:r>
      <w:r w:rsidR="008573B8">
        <w:rPr>
          <w:rFonts w:hint="eastAsia"/>
        </w:rPr>
        <w:t>集中的</w:t>
      </w:r>
      <w:r w:rsidR="008573B8">
        <w:rPr>
          <w:rFonts w:hint="eastAsia"/>
        </w:rPr>
        <w:t>ID</w:t>
      </w:r>
      <w:r w:rsidR="008573B8">
        <w:rPr>
          <w:rFonts w:hint="eastAsia"/>
        </w:rPr>
        <w:t>维护服务。</w:t>
      </w:r>
    </w:p>
    <w:p w14:paraId="117F7CFD" w14:textId="77777777" w:rsidR="008573B8" w:rsidRDefault="008573B8" w:rsidP="008573B8">
      <w:pPr>
        <w:ind w:left="420"/>
      </w:pPr>
      <w:r>
        <w:rPr>
          <w:rFonts w:hint="eastAsia"/>
        </w:rPr>
        <w:t>工作圈的数据使用了松散的分布式存储，这样可以在大并发下获得很高的吞吐量与较低的延迟。但是这样的数据不变于业务处理维护。所以需要这样的一个基础的</w:t>
      </w:r>
      <w:r>
        <w:rPr>
          <w:rFonts w:hint="eastAsia"/>
        </w:rPr>
        <w:t>id</w:t>
      </w:r>
      <w:r>
        <w:rPr>
          <w:rFonts w:hint="eastAsia"/>
        </w:rPr>
        <w:t>列表维护服务来组织数据之间的关系。</w:t>
      </w:r>
    </w:p>
    <w:p w14:paraId="62EA9E72" w14:textId="77777777" w:rsidR="008573B8" w:rsidRPr="008573B8" w:rsidRDefault="008573B8" w:rsidP="008573B8">
      <w:pPr>
        <w:ind w:left="420"/>
      </w:pPr>
      <w:r>
        <w:rPr>
          <w:rFonts w:hint="eastAsia"/>
        </w:rPr>
        <w:t>工作圈中的圈子</w:t>
      </w:r>
      <w:r w:rsidR="004F665E">
        <w:rPr>
          <w:rFonts w:hint="eastAsia"/>
        </w:rPr>
        <w:t>模块</w:t>
      </w:r>
      <w:r>
        <w:rPr>
          <w:rFonts w:hint="eastAsia"/>
        </w:rPr>
        <w:t>，贴子</w:t>
      </w:r>
      <w:r w:rsidR="004F665E">
        <w:rPr>
          <w:rFonts w:hint="eastAsia"/>
        </w:rPr>
        <w:t>模块</w:t>
      </w:r>
      <w:r>
        <w:rPr>
          <w:rFonts w:hint="eastAsia"/>
        </w:rPr>
        <w:t>，轻应用</w:t>
      </w:r>
      <w:r w:rsidR="004F665E">
        <w:rPr>
          <w:rFonts w:hint="eastAsia"/>
        </w:rPr>
        <w:t>模块以及其它的一些基础模块</w:t>
      </w:r>
      <w:r>
        <w:rPr>
          <w:rFonts w:hint="eastAsia"/>
        </w:rPr>
        <w:t>都依赖于这个服务。</w:t>
      </w:r>
    </w:p>
    <w:p w14:paraId="5DCD5F84" w14:textId="77777777" w:rsidR="00311C98" w:rsidRPr="00D40EC0" w:rsidRDefault="00311C98" w:rsidP="004F665E">
      <w:pPr>
        <w:pStyle w:val="a7"/>
        <w:ind w:firstLine="0"/>
        <w:rPr>
          <w:i w:val="0"/>
        </w:rPr>
      </w:pPr>
    </w:p>
    <w:p w14:paraId="2AD63E92" w14:textId="77777777" w:rsidR="00311C98" w:rsidRDefault="001D463E" w:rsidP="00311C98">
      <w:pPr>
        <w:pStyle w:val="2"/>
      </w:pPr>
      <w:r>
        <w:rPr>
          <w:rFonts w:hint="eastAsia"/>
        </w:rPr>
        <w:lastRenderedPageBreak/>
        <w:t>IdList</w:t>
      </w:r>
      <w:r w:rsidR="00311C98">
        <w:rPr>
          <w:rFonts w:hint="eastAsia"/>
        </w:rPr>
        <w:t>系统模块类图</w:t>
      </w:r>
    </w:p>
    <w:p w14:paraId="782B24ED" w14:textId="77777777" w:rsidR="00311C98" w:rsidRDefault="001E359B" w:rsidP="00311C98">
      <w:pPr>
        <w:spacing w:line="240" w:lineRule="auto"/>
        <w:jc w:val="center"/>
      </w:pPr>
      <w:r>
        <w:object w:dxaOrig="7457" w:dyaOrig="9493" w14:anchorId="292FE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72.6pt;height:475.2pt" o:ole="">
            <v:imagedata r:id="rId8" o:title=""/>
          </v:shape>
          <o:OLEObject Type="Embed" ProgID="Visio.Drawing.11" ShapeID="_x0000_i1043" DrawAspect="Content" ObjectID="_1523624423" r:id="rId9"/>
        </w:object>
      </w:r>
    </w:p>
    <w:p w14:paraId="2A3499A6" w14:textId="77777777" w:rsidR="00311C98" w:rsidRPr="00592BE4" w:rsidRDefault="00311C98" w:rsidP="00311C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3-1  </w:t>
      </w:r>
      <w:r w:rsidR="001D463E">
        <w:rPr>
          <w:rFonts w:hint="eastAsia"/>
        </w:rPr>
        <w:t>IdList</w:t>
      </w:r>
      <w:r w:rsidRPr="00592BE4">
        <w:rPr>
          <w:rFonts w:hint="eastAsia"/>
        </w:rPr>
        <w:t>模块类图</w:t>
      </w:r>
    </w:p>
    <w:p w14:paraId="3EF75164" w14:textId="77777777" w:rsidR="00311C98" w:rsidRPr="00557EE7" w:rsidRDefault="00311C98" w:rsidP="00311C98"/>
    <w:p w14:paraId="30FA4C3C" w14:textId="77777777" w:rsidR="00311C98" w:rsidRDefault="003B358C" w:rsidP="00311C98">
      <w:pPr>
        <w:pStyle w:val="2"/>
      </w:pPr>
      <w:r>
        <w:rPr>
          <w:rFonts w:hint="eastAsia"/>
        </w:rPr>
        <w:t>IdListClient</w:t>
      </w:r>
      <w:r>
        <w:rPr>
          <w:rFonts w:hint="eastAsia"/>
        </w:rPr>
        <w:tab/>
      </w:r>
      <w:r w:rsidR="00311C98">
        <w:rPr>
          <w:rFonts w:hint="eastAsia"/>
        </w:rPr>
        <w:t>类概述</w:t>
      </w:r>
    </w:p>
    <w:p w14:paraId="0D4B6AA6" w14:textId="77777777" w:rsidR="00311C98" w:rsidRPr="00F052F2" w:rsidRDefault="00311C98" w:rsidP="00311C98">
      <w:r>
        <w:rPr>
          <w:rFonts w:hint="eastAsia"/>
        </w:rPr>
        <w:t>封装对</w:t>
      </w:r>
      <w:r>
        <w:rPr>
          <w:rFonts w:hint="eastAsia"/>
        </w:rPr>
        <w:t>Thrift</w:t>
      </w:r>
      <w:r>
        <w:rPr>
          <w:rFonts w:hint="eastAsia"/>
        </w:rPr>
        <w:t>接口的调用，基于</w:t>
      </w:r>
      <w:r>
        <w:rPr>
          <w:rFonts w:hint="eastAsia"/>
        </w:rPr>
        <w:t>zookeeper</w:t>
      </w:r>
      <w:r>
        <w:rPr>
          <w:rFonts w:hint="eastAsia"/>
        </w:rPr>
        <w:t>进行</w:t>
      </w:r>
      <w:r>
        <w:rPr>
          <w:rFonts w:hint="eastAsia"/>
        </w:rPr>
        <w:t xml:space="preserve"> </w:t>
      </w:r>
      <w:r>
        <w:rPr>
          <w:rFonts w:hint="eastAsia"/>
        </w:rPr>
        <w:t>多点分发和监控。</w:t>
      </w:r>
    </w:p>
    <w:p w14:paraId="21471568" w14:textId="77777777" w:rsidR="00311C98" w:rsidRPr="00A07527" w:rsidRDefault="00311C98" w:rsidP="00311C98">
      <w:pPr>
        <w:pStyle w:val="3"/>
      </w:pPr>
      <w:r>
        <w:rPr>
          <w:rFonts w:hint="eastAsia"/>
        </w:rPr>
        <w:lastRenderedPageBreak/>
        <w:t>类功能定义</w:t>
      </w:r>
    </w:p>
    <w:p w14:paraId="3F0D0BFA" w14:textId="77777777" w:rsidR="00311C98" w:rsidRDefault="00311C98" w:rsidP="00311C98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6"/>
        <w:gridCol w:w="4208"/>
        <w:gridCol w:w="3946"/>
      </w:tblGrid>
      <w:tr w:rsidR="00311C98" w:rsidRPr="00076C89" w14:paraId="0C1D9081" w14:textId="77777777" w:rsidTr="00C64F2B">
        <w:tc>
          <w:tcPr>
            <w:tcW w:w="760" w:type="dxa"/>
            <w:shd w:val="clear" w:color="auto" w:fill="CCCCCC"/>
          </w:tcPr>
          <w:p w14:paraId="72913D73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2999" w:type="dxa"/>
            <w:shd w:val="clear" w:color="auto" w:fill="CCCCCC"/>
          </w:tcPr>
          <w:p w14:paraId="48EF577E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061" w:type="dxa"/>
            <w:shd w:val="clear" w:color="auto" w:fill="CCCCCC"/>
          </w:tcPr>
          <w:p w14:paraId="20FC5A36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11C98" w:rsidRPr="00076C89" w14:paraId="0575FBF1" w14:textId="77777777" w:rsidTr="00C64F2B">
        <w:tc>
          <w:tcPr>
            <w:tcW w:w="760" w:type="dxa"/>
          </w:tcPr>
          <w:p w14:paraId="653D51E5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2999" w:type="dxa"/>
          </w:tcPr>
          <w:p w14:paraId="7C7B9E65" w14:textId="77777777" w:rsidR="00311C98" w:rsidRPr="00076C89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getResourceIdByScore</w:t>
            </w:r>
          </w:p>
        </w:tc>
        <w:tc>
          <w:tcPr>
            <w:tcW w:w="5061" w:type="dxa"/>
          </w:tcPr>
          <w:p w14:paraId="2D789196" w14:textId="77777777" w:rsidR="00311C98" w:rsidRPr="00076C89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获取一定时间段的增量数据</w:t>
            </w:r>
            <w:r w:rsidRPr="003B358C">
              <w:rPr>
                <w:rStyle w:val="a6"/>
                <w:rFonts w:hint="eastAsia"/>
                <w:i w:val="0"/>
              </w:rPr>
              <w:t xml:space="preserve"> </w:t>
            </w:r>
            <w:r w:rsidRPr="003B358C">
              <w:rPr>
                <w:rStyle w:val="a6"/>
                <w:rFonts w:hint="eastAsia"/>
                <w:i w:val="0"/>
              </w:rPr>
              <w:t>从小到大</w:t>
            </w:r>
          </w:p>
        </w:tc>
      </w:tr>
      <w:tr w:rsidR="00311C98" w:rsidRPr="00076C89" w14:paraId="00180587" w14:textId="77777777" w:rsidTr="00C64F2B">
        <w:tc>
          <w:tcPr>
            <w:tcW w:w="760" w:type="dxa"/>
          </w:tcPr>
          <w:p w14:paraId="1A4EF4DD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2999" w:type="dxa"/>
          </w:tcPr>
          <w:p w14:paraId="6214917C" w14:textId="77777777" w:rsidR="00311C98" w:rsidRPr="00076C89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getResourceIdByScoreDesc</w:t>
            </w:r>
          </w:p>
        </w:tc>
        <w:tc>
          <w:tcPr>
            <w:tcW w:w="5061" w:type="dxa"/>
          </w:tcPr>
          <w:p w14:paraId="4A1E1BA9" w14:textId="77777777" w:rsidR="00311C98" w:rsidRPr="00076C89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获取一定时间段的增量数据</w:t>
            </w:r>
            <w:r w:rsidRPr="003B358C">
              <w:rPr>
                <w:rStyle w:val="a6"/>
                <w:rFonts w:hint="eastAsia"/>
                <w:i w:val="0"/>
              </w:rPr>
              <w:t xml:space="preserve"> </w:t>
            </w:r>
            <w:r w:rsidRPr="003B358C">
              <w:rPr>
                <w:rStyle w:val="a6"/>
                <w:rFonts w:hint="eastAsia"/>
                <w:i w:val="0"/>
              </w:rPr>
              <w:t>从大到小</w:t>
            </w:r>
          </w:p>
        </w:tc>
      </w:tr>
      <w:tr w:rsidR="00311C98" w:rsidRPr="00076C89" w14:paraId="57D8D9E6" w14:textId="77777777" w:rsidTr="00C64F2B">
        <w:tc>
          <w:tcPr>
            <w:tcW w:w="760" w:type="dxa"/>
          </w:tcPr>
          <w:p w14:paraId="3498CB6F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2999" w:type="dxa"/>
          </w:tcPr>
          <w:p w14:paraId="64C12E6D" w14:textId="77777777" w:rsidR="00311C98" w:rsidRPr="00076C89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getResourceIdWithScoreByScoreDesc</w:t>
            </w:r>
          </w:p>
        </w:tc>
        <w:tc>
          <w:tcPr>
            <w:tcW w:w="5061" w:type="dxa"/>
          </w:tcPr>
          <w:p w14:paraId="621EEF8D" w14:textId="77777777" w:rsidR="00311C98" w:rsidRPr="00076C89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获取一定时间段的增量数据</w:t>
            </w:r>
            <w:r w:rsidRPr="003B358C">
              <w:rPr>
                <w:rStyle w:val="a6"/>
                <w:rFonts w:hint="eastAsia"/>
                <w:i w:val="0"/>
              </w:rPr>
              <w:t xml:space="preserve"> with score </w:t>
            </w:r>
            <w:r w:rsidRPr="003B358C">
              <w:rPr>
                <w:rStyle w:val="a6"/>
                <w:rFonts w:hint="eastAsia"/>
                <w:i w:val="0"/>
              </w:rPr>
              <w:t>从大到小</w:t>
            </w:r>
          </w:p>
        </w:tc>
      </w:tr>
      <w:tr w:rsidR="00311C98" w:rsidRPr="00076C89" w14:paraId="7481E635" w14:textId="77777777" w:rsidTr="00C64F2B">
        <w:tc>
          <w:tcPr>
            <w:tcW w:w="760" w:type="dxa"/>
          </w:tcPr>
          <w:p w14:paraId="352C390D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2999" w:type="dxa"/>
          </w:tcPr>
          <w:p w14:paraId="7C958228" w14:textId="77777777" w:rsidR="00311C98" w:rsidRPr="00076C89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addOrUpdateResourceId</w:t>
            </w:r>
          </w:p>
        </w:tc>
        <w:tc>
          <w:tcPr>
            <w:tcW w:w="5061" w:type="dxa"/>
          </w:tcPr>
          <w:p w14:paraId="0EAF41F4" w14:textId="77777777" w:rsidR="00311C98" w:rsidRPr="00076C89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idlist</w:t>
            </w:r>
            <w:r w:rsidRPr="003B358C">
              <w:rPr>
                <w:rStyle w:val="a6"/>
                <w:rFonts w:hint="eastAsia"/>
                <w:i w:val="0"/>
              </w:rPr>
              <w:t>添加记录</w:t>
            </w:r>
          </w:p>
        </w:tc>
      </w:tr>
      <w:tr w:rsidR="00311C98" w:rsidRPr="00076C89" w14:paraId="21F63311" w14:textId="77777777" w:rsidTr="00C64F2B">
        <w:tc>
          <w:tcPr>
            <w:tcW w:w="760" w:type="dxa"/>
          </w:tcPr>
          <w:p w14:paraId="366984C7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2999" w:type="dxa"/>
          </w:tcPr>
          <w:p w14:paraId="09179426" w14:textId="77777777" w:rsidR="00311C98" w:rsidRDefault="003B358C" w:rsidP="00C64F2B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existMember</w:t>
            </w:r>
          </w:p>
        </w:tc>
        <w:tc>
          <w:tcPr>
            <w:tcW w:w="5061" w:type="dxa"/>
          </w:tcPr>
          <w:p w14:paraId="689B1EB7" w14:textId="77777777" w:rsidR="00311C98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 xml:space="preserve">idlist </w:t>
            </w:r>
            <w:r w:rsidRPr="003B358C">
              <w:rPr>
                <w:rStyle w:val="a6"/>
                <w:rFonts w:hint="eastAsia"/>
                <w:i w:val="0"/>
              </w:rPr>
              <w:t>判断某记录是否存在</w:t>
            </w:r>
          </w:p>
        </w:tc>
      </w:tr>
      <w:tr w:rsidR="00311C98" w:rsidRPr="00076C89" w14:paraId="1DF212BA" w14:textId="77777777" w:rsidTr="00C64F2B">
        <w:tc>
          <w:tcPr>
            <w:tcW w:w="760" w:type="dxa"/>
          </w:tcPr>
          <w:p w14:paraId="7D11CBD1" w14:textId="77777777" w:rsidR="00311C98" w:rsidRDefault="00311C98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2999" w:type="dxa"/>
          </w:tcPr>
          <w:p w14:paraId="2EC51D6B" w14:textId="77777777" w:rsidR="00311C98" w:rsidRPr="002D7BDD" w:rsidRDefault="003B358C" w:rsidP="00C64F2B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isExistKeys</w:t>
            </w:r>
          </w:p>
        </w:tc>
        <w:tc>
          <w:tcPr>
            <w:tcW w:w="5061" w:type="dxa"/>
          </w:tcPr>
          <w:p w14:paraId="5B065B86" w14:textId="77777777" w:rsidR="00311C98" w:rsidRPr="002D7BDD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 xml:space="preserve">idlist </w:t>
            </w:r>
            <w:r w:rsidRPr="003B358C">
              <w:rPr>
                <w:rStyle w:val="a6"/>
                <w:rFonts w:hint="eastAsia"/>
                <w:i w:val="0"/>
              </w:rPr>
              <w:t>判断某</w:t>
            </w:r>
            <w:r w:rsidRPr="003B358C">
              <w:rPr>
                <w:rStyle w:val="a6"/>
                <w:rFonts w:hint="eastAsia"/>
                <w:i w:val="0"/>
              </w:rPr>
              <w:t>KEY</w:t>
            </w:r>
            <w:r w:rsidRPr="003B358C">
              <w:rPr>
                <w:rStyle w:val="a6"/>
                <w:rFonts w:hint="eastAsia"/>
                <w:i w:val="0"/>
              </w:rPr>
              <w:t>是否存在</w:t>
            </w:r>
          </w:p>
        </w:tc>
      </w:tr>
      <w:tr w:rsidR="00311C98" w:rsidRPr="00076C89" w14:paraId="2ED2E0B5" w14:textId="77777777" w:rsidTr="00C64F2B">
        <w:tc>
          <w:tcPr>
            <w:tcW w:w="760" w:type="dxa"/>
          </w:tcPr>
          <w:p w14:paraId="6AC52463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7</w:t>
            </w:r>
          </w:p>
        </w:tc>
        <w:tc>
          <w:tcPr>
            <w:tcW w:w="2999" w:type="dxa"/>
          </w:tcPr>
          <w:p w14:paraId="2811DA5C" w14:textId="77777777" w:rsidR="00311C98" w:rsidRDefault="003B358C" w:rsidP="00C64F2B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addOrUpdateResourceIds</w:t>
            </w:r>
          </w:p>
        </w:tc>
        <w:tc>
          <w:tcPr>
            <w:tcW w:w="5061" w:type="dxa"/>
          </w:tcPr>
          <w:p w14:paraId="4FF2C094" w14:textId="77777777" w:rsidR="00311C98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idlist</w:t>
            </w:r>
            <w:r w:rsidRPr="003B358C">
              <w:rPr>
                <w:rStyle w:val="a6"/>
                <w:rFonts w:hint="eastAsia"/>
                <w:i w:val="0"/>
              </w:rPr>
              <w:t>添加多记录</w:t>
            </w:r>
          </w:p>
        </w:tc>
      </w:tr>
      <w:tr w:rsidR="00311C98" w:rsidRPr="00076C89" w14:paraId="1E1275EF" w14:textId="77777777" w:rsidTr="00C64F2B">
        <w:tc>
          <w:tcPr>
            <w:tcW w:w="760" w:type="dxa"/>
          </w:tcPr>
          <w:p w14:paraId="6B034BA7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8</w:t>
            </w:r>
          </w:p>
        </w:tc>
        <w:tc>
          <w:tcPr>
            <w:tcW w:w="2999" w:type="dxa"/>
          </w:tcPr>
          <w:p w14:paraId="787A45F1" w14:textId="77777777" w:rsidR="00311C98" w:rsidRDefault="003B358C" w:rsidP="00C64F2B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rmResourceId</w:t>
            </w:r>
          </w:p>
        </w:tc>
        <w:tc>
          <w:tcPr>
            <w:tcW w:w="5061" w:type="dxa"/>
          </w:tcPr>
          <w:p w14:paraId="05DA2D8F" w14:textId="77777777" w:rsidR="00311C98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 xml:space="preserve">idlist </w:t>
            </w:r>
            <w:r w:rsidRPr="003B358C">
              <w:rPr>
                <w:rStyle w:val="a6"/>
                <w:rFonts w:hint="eastAsia"/>
                <w:i w:val="0"/>
              </w:rPr>
              <w:t>移除记录</w:t>
            </w:r>
          </w:p>
        </w:tc>
      </w:tr>
      <w:tr w:rsidR="00311C98" w:rsidRPr="00076C89" w14:paraId="4B19A28C" w14:textId="77777777" w:rsidTr="00C64F2B">
        <w:tc>
          <w:tcPr>
            <w:tcW w:w="760" w:type="dxa"/>
          </w:tcPr>
          <w:p w14:paraId="45430107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9</w:t>
            </w:r>
          </w:p>
        </w:tc>
        <w:tc>
          <w:tcPr>
            <w:tcW w:w="2999" w:type="dxa"/>
          </w:tcPr>
          <w:p w14:paraId="368B5404" w14:textId="77777777" w:rsidR="00311C98" w:rsidRDefault="003B358C" w:rsidP="00C64F2B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  <w:u w:val="single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rmResourceIds</w:t>
            </w:r>
          </w:p>
        </w:tc>
        <w:tc>
          <w:tcPr>
            <w:tcW w:w="5061" w:type="dxa"/>
          </w:tcPr>
          <w:p w14:paraId="1A22FB91" w14:textId="77777777" w:rsidR="00311C98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 xml:space="preserve">idlist </w:t>
            </w:r>
            <w:r w:rsidRPr="003B358C">
              <w:rPr>
                <w:rStyle w:val="a6"/>
                <w:rFonts w:hint="eastAsia"/>
                <w:i w:val="0"/>
              </w:rPr>
              <w:t>移除多条记录</w:t>
            </w:r>
          </w:p>
        </w:tc>
      </w:tr>
      <w:tr w:rsidR="00311C98" w:rsidRPr="00076C89" w14:paraId="7C14DF1A" w14:textId="77777777" w:rsidTr="00C64F2B">
        <w:tc>
          <w:tcPr>
            <w:tcW w:w="760" w:type="dxa"/>
          </w:tcPr>
          <w:p w14:paraId="317DA988" w14:textId="77777777" w:rsidR="00311C98" w:rsidRDefault="00311C98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10</w:t>
            </w:r>
          </w:p>
        </w:tc>
        <w:tc>
          <w:tcPr>
            <w:tcW w:w="2999" w:type="dxa"/>
          </w:tcPr>
          <w:p w14:paraId="3CDD83A0" w14:textId="77777777" w:rsidR="00311C98" w:rsidRPr="002D7BDD" w:rsidRDefault="003B358C" w:rsidP="00C64F2B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getKeySize</w:t>
            </w:r>
          </w:p>
        </w:tc>
        <w:tc>
          <w:tcPr>
            <w:tcW w:w="5061" w:type="dxa"/>
          </w:tcPr>
          <w:p w14:paraId="190F53F7" w14:textId="77777777" w:rsidR="00311C98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根据</w:t>
            </w:r>
            <w:r w:rsidRPr="003B358C">
              <w:rPr>
                <w:rStyle w:val="a6"/>
                <w:rFonts w:hint="eastAsia"/>
                <w:i w:val="0"/>
              </w:rPr>
              <w:t>key</w:t>
            </w:r>
            <w:r w:rsidRPr="003B358C">
              <w:rPr>
                <w:rStyle w:val="a6"/>
                <w:rFonts w:hint="eastAsia"/>
                <w:i w:val="0"/>
              </w:rPr>
              <w:t>获取</w:t>
            </w:r>
            <w:r w:rsidRPr="003B358C">
              <w:rPr>
                <w:rStyle w:val="a6"/>
                <w:rFonts w:hint="eastAsia"/>
                <w:i w:val="0"/>
              </w:rPr>
              <w:t>size</w:t>
            </w:r>
          </w:p>
        </w:tc>
      </w:tr>
      <w:tr w:rsidR="00311C98" w:rsidRPr="00076C89" w14:paraId="57FBF72D" w14:textId="77777777" w:rsidTr="00C64F2B">
        <w:tc>
          <w:tcPr>
            <w:tcW w:w="760" w:type="dxa"/>
          </w:tcPr>
          <w:p w14:paraId="47BFE760" w14:textId="77777777" w:rsidR="00311C98" w:rsidRDefault="00311C98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11</w:t>
            </w:r>
          </w:p>
        </w:tc>
        <w:tc>
          <w:tcPr>
            <w:tcW w:w="2999" w:type="dxa"/>
          </w:tcPr>
          <w:p w14:paraId="281C1C54" w14:textId="77777777" w:rsidR="00311C98" w:rsidRPr="00381B07" w:rsidRDefault="003B358C" w:rsidP="00C64F2B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getResourceIdByKey</w:t>
            </w:r>
          </w:p>
        </w:tc>
        <w:tc>
          <w:tcPr>
            <w:tcW w:w="5061" w:type="dxa"/>
          </w:tcPr>
          <w:p w14:paraId="59777CCF" w14:textId="77777777" w:rsidR="00311C98" w:rsidRPr="00381B07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根据</w:t>
            </w:r>
            <w:r w:rsidRPr="003B358C">
              <w:rPr>
                <w:rStyle w:val="a6"/>
                <w:rFonts w:hint="eastAsia"/>
                <w:i w:val="0"/>
              </w:rPr>
              <w:t xml:space="preserve">key </w:t>
            </w:r>
            <w:r w:rsidRPr="003B358C">
              <w:rPr>
                <w:rStyle w:val="a6"/>
                <w:rFonts w:hint="eastAsia"/>
                <w:i w:val="0"/>
              </w:rPr>
              <w:t>分页取</w:t>
            </w:r>
            <w:r w:rsidRPr="003B358C">
              <w:rPr>
                <w:rStyle w:val="a6"/>
                <w:rFonts w:hint="eastAsia"/>
                <w:i w:val="0"/>
              </w:rPr>
              <w:t>idlist</w:t>
            </w:r>
          </w:p>
        </w:tc>
      </w:tr>
      <w:tr w:rsidR="00311C98" w:rsidRPr="00076C89" w14:paraId="589B6182" w14:textId="77777777" w:rsidTr="00C64F2B">
        <w:tc>
          <w:tcPr>
            <w:tcW w:w="760" w:type="dxa"/>
          </w:tcPr>
          <w:p w14:paraId="78465B5A" w14:textId="77777777" w:rsidR="00311C98" w:rsidRDefault="00311C98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12</w:t>
            </w:r>
          </w:p>
        </w:tc>
        <w:tc>
          <w:tcPr>
            <w:tcW w:w="2999" w:type="dxa"/>
          </w:tcPr>
          <w:p w14:paraId="3E2B7C03" w14:textId="77777777" w:rsidR="00311C98" w:rsidRPr="00381B07" w:rsidRDefault="003B358C" w:rsidP="00C64F2B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clear</w:t>
            </w:r>
          </w:p>
        </w:tc>
        <w:tc>
          <w:tcPr>
            <w:tcW w:w="5061" w:type="dxa"/>
          </w:tcPr>
          <w:p w14:paraId="254163B8" w14:textId="77777777" w:rsidR="00311C98" w:rsidRPr="00381B07" w:rsidRDefault="003B358C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清除掉一个</w:t>
            </w:r>
            <w:r>
              <w:rPr>
                <w:rStyle w:val="a6"/>
                <w:rFonts w:hint="eastAsia"/>
                <w:i w:val="0"/>
              </w:rPr>
              <w:t>key</w:t>
            </w:r>
          </w:p>
        </w:tc>
      </w:tr>
      <w:tr w:rsidR="00311C98" w:rsidRPr="00076C89" w14:paraId="7173B3F1" w14:textId="77777777" w:rsidTr="00C64F2B">
        <w:tc>
          <w:tcPr>
            <w:tcW w:w="760" w:type="dxa"/>
          </w:tcPr>
          <w:p w14:paraId="5BF8A5FF" w14:textId="77777777" w:rsidR="00311C98" w:rsidRDefault="00311C98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13</w:t>
            </w:r>
          </w:p>
        </w:tc>
        <w:tc>
          <w:tcPr>
            <w:tcW w:w="2999" w:type="dxa"/>
          </w:tcPr>
          <w:p w14:paraId="6D050572" w14:textId="77777777" w:rsidR="00311C98" w:rsidRPr="00381B07" w:rsidRDefault="003B358C" w:rsidP="00C64F2B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getIdScores</w:t>
            </w:r>
          </w:p>
        </w:tc>
        <w:tc>
          <w:tcPr>
            <w:tcW w:w="5061" w:type="dxa"/>
          </w:tcPr>
          <w:p w14:paraId="74AED023" w14:textId="77777777" w:rsidR="00311C98" w:rsidRPr="00381B07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通过</w:t>
            </w:r>
            <w:r w:rsidRPr="003B358C">
              <w:rPr>
                <w:rStyle w:val="a6"/>
                <w:rFonts w:hint="eastAsia"/>
                <w:i w:val="0"/>
              </w:rPr>
              <w:t xml:space="preserve">resourceid </w:t>
            </w:r>
            <w:r w:rsidRPr="003B358C">
              <w:rPr>
                <w:rStyle w:val="a6"/>
                <w:rFonts w:hint="eastAsia"/>
                <w:i w:val="0"/>
              </w:rPr>
              <w:t>获取对应的</w:t>
            </w:r>
            <w:r w:rsidRPr="003B358C">
              <w:rPr>
                <w:rStyle w:val="a6"/>
                <w:rFonts w:hint="eastAsia"/>
                <w:i w:val="0"/>
              </w:rPr>
              <w:t>score</w:t>
            </w:r>
            <w:r w:rsidRPr="003B358C">
              <w:rPr>
                <w:rStyle w:val="a6"/>
                <w:rFonts w:hint="eastAsia"/>
                <w:i w:val="0"/>
              </w:rPr>
              <w:t>值</w:t>
            </w:r>
          </w:p>
        </w:tc>
      </w:tr>
      <w:tr w:rsidR="00311C98" w:rsidRPr="00076C89" w14:paraId="526786AE" w14:textId="77777777" w:rsidTr="00C64F2B">
        <w:tc>
          <w:tcPr>
            <w:tcW w:w="760" w:type="dxa"/>
          </w:tcPr>
          <w:p w14:paraId="7ECB0DAC" w14:textId="77777777" w:rsidR="00311C98" w:rsidRDefault="00311C98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14</w:t>
            </w:r>
          </w:p>
        </w:tc>
        <w:tc>
          <w:tcPr>
            <w:tcW w:w="2999" w:type="dxa"/>
          </w:tcPr>
          <w:p w14:paraId="4ED879B1" w14:textId="77777777" w:rsidR="00311C98" w:rsidRPr="00381B07" w:rsidRDefault="003B358C" w:rsidP="00C64F2B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batchGetResourceIdsByScoreDesc</w:t>
            </w:r>
          </w:p>
        </w:tc>
        <w:tc>
          <w:tcPr>
            <w:tcW w:w="5061" w:type="dxa"/>
          </w:tcPr>
          <w:p w14:paraId="61C15F07" w14:textId="77777777" w:rsidR="00311C98" w:rsidRPr="00381B07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批量获取</w:t>
            </w:r>
            <w:r w:rsidRPr="003B358C">
              <w:rPr>
                <w:rStyle w:val="a6"/>
                <w:rFonts w:hint="eastAsia"/>
                <w:i w:val="0"/>
              </w:rPr>
              <w:t>idlist</w:t>
            </w:r>
            <w:r w:rsidRPr="003B358C">
              <w:rPr>
                <w:rStyle w:val="a6"/>
                <w:rFonts w:hint="eastAsia"/>
                <w:i w:val="0"/>
              </w:rPr>
              <w:t>的方法</w:t>
            </w:r>
          </w:p>
        </w:tc>
      </w:tr>
      <w:tr w:rsidR="003B358C" w:rsidRPr="00076C89" w14:paraId="2F10B6FC" w14:textId="77777777" w:rsidTr="00C64F2B">
        <w:tc>
          <w:tcPr>
            <w:tcW w:w="760" w:type="dxa"/>
          </w:tcPr>
          <w:p w14:paraId="68A693B4" w14:textId="77777777" w:rsidR="003B358C" w:rsidRDefault="003B358C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15</w:t>
            </w:r>
          </w:p>
        </w:tc>
        <w:tc>
          <w:tcPr>
            <w:tcW w:w="2999" w:type="dxa"/>
          </w:tcPr>
          <w:p w14:paraId="597D6011" w14:textId="77777777" w:rsidR="003B358C" w:rsidRPr="003B358C" w:rsidRDefault="003B358C" w:rsidP="00C64F2B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batchAddOrUpdateResourceIds</w:t>
            </w:r>
          </w:p>
        </w:tc>
        <w:tc>
          <w:tcPr>
            <w:tcW w:w="5061" w:type="dxa"/>
          </w:tcPr>
          <w:p w14:paraId="39DB59CC" w14:textId="77777777" w:rsidR="003B358C" w:rsidRPr="003B358C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批量创建</w:t>
            </w:r>
            <w:r w:rsidRPr="003B358C">
              <w:rPr>
                <w:rStyle w:val="a6"/>
                <w:rFonts w:hint="eastAsia"/>
                <w:i w:val="0"/>
              </w:rPr>
              <w:t>idlist</w:t>
            </w:r>
            <w:r w:rsidRPr="003B358C">
              <w:rPr>
                <w:rStyle w:val="a6"/>
                <w:rFonts w:hint="eastAsia"/>
                <w:i w:val="0"/>
              </w:rPr>
              <w:t>的方法</w:t>
            </w:r>
          </w:p>
        </w:tc>
      </w:tr>
      <w:tr w:rsidR="003B358C" w:rsidRPr="00076C89" w14:paraId="38F3B602" w14:textId="77777777" w:rsidTr="00C64F2B">
        <w:tc>
          <w:tcPr>
            <w:tcW w:w="760" w:type="dxa"/>
          </w:tcPr>
          <w:p w14:paraId="2F48AD27" w14:textId="77777777" w:rsidR="003B358C" w:rsidRDefault="003B358C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16</w:t>
            </w:r>
          </w:p>
        </w:tc>
        <w:tc>
          <w:tcPr>
            <w:tcW w:w="2999" w:type="dxa"/>
          </w:tcPr>
          <w:p w14:paraId="12276F36" w14:textId="77777777" w:rsidR="003B358C" w:rsidRPr="003B358C" w:rsidRDefault="003B358C" w:rsidP="00C64F2B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batchRmResourcesIds</w:t>
            </w:r>
          </w:p>
        </w:tc>
        <w:tc>
          <w:tcPr>
            <w:tcW w:w="5061" w:type="dxa"/>
          </w:tcPr>
          <w:p w14:paraId="0DE22D62" w14:textId="77777777" w:rsidR="003B358C" w:rsidRPr="003B358C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批量在一批</w:t>
            </w:r>
            <w:r w:rsidRPr="003B358C">
              <w:rPr>
                <w:rStyle w:val="a6"/>
                <w:rFonts w:hint="eastAsia"/>
                <w:i w:val="0"/>
              </w:rPr>
              <w:t>idlist</w:t>
            </w:r>
            <w:r w:rsidRPr="003B358C">
              <w:rPr>
                <w:rStyle w:val="a6"/>
                <w:rFonts w:hint="eastAsia"/>
                <w:i w:val="0"/>
              </w:rPr>
              <w:t>删除一个</w:t>
            </w:r>
            <w:r w:rsidRPr="003B358C">
              <w:rPr>
                <w:rStyle w:val="a6"/>
                <w:rFonts w:hint="eastAsia"/>
                <w:i w:val="0"/>
              </w:rPr>
              <w:t>id</w:t>
            </w:r>
            <w:r w:rsidRPr="003B358C">
              <w:rPr>
                <w:rStyle w:val="a6"/>
                <w:rFonts w:hint="eastAsia"/>
                <w:i w:val="0"/>
              </w:rPr>
              <w:t>的方法</w:t>
            </w:r>
            <w:r w:rsidRPr="003B358C">
              <w:rPr>
                <w:rStyle w:val="a6"/>
                <w:rFonts w:hint="eastAsia"/>
                <w:i w:val="0"/>
              </w:rPr>
              <w:t xml:space="preserve"> (</w:t>
            </w:r>
            <w:r w:rsidRPr="003B358C">
              <w:rPr>
                <w:rStyle w:val="a6"/>
                <w:rFonts w:hint="eastAsia"/>
                <w:i w:val="0"/>
              </w:rPr>
              <w:t>叉积的方式处理的</w:t>
            </w:r>
            <w:r w:rsidRPr="003B358C">
              <w:rPr>
                <w:rStyle w:val="a6"/>
                <w:rFonts w:hint="eastAsia"/>
                <w:i w:val="0"/>
              </w:rPr>
              <w:t>)</w:t>
            </w:r>
          </w:p>
        </w:tc>
      </w:tr>
      <w:tr w:rsidR="003B358C" w:rsidRPr="00076C89" w14:paraId="0398C224" w14:textId="77777777" w:rsidTr="00C64F2B">
        <w:tc>
          <w:tcPr>
            <w:tcW w:w="760" w:type="dxa"/>
          </w:tcPr>
          <w:p w14:paraId="789A4769" w14:textId="77777777" w:rsidR="003B358C" w:rsidRDefault="003B358C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17</w:t>
            </w:r>
          </w:p>
        </w:tc>
        <w:tc>
          <w:tcPr>
            <w:tcW w:w="2999" w:type="dxa"/>
          </w:tcPr>
          <w:p w14:paraId="51B27B6F" w14:textId="77777777" w:rsidR="003B358C" w:rsidRPr="003B358C" w:rsidRDefault="003B358C" w:rsidP="00C64F2B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batchRmResourcesIdsOne2One</w:t>
            </w:r>
          </w:p>
        </w:tc>
        <w:tc>
          <w:tcPr>
            <w:tcW w:w="5061" w:type="dxa"/>
          </w:tcPr>
          <w:p w14:paraId="47362791" w14:textId="77777777" w:rsidR="003B358C" w:rsidRPr="003B358C" w:rsidRDefault="003B358C" w:rsidP="00C64F2B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批量在一批</w:t>
            </w:r>
            <w:r w:rsidRPr="003B358C">
              <w:rPr>
                <w:rStyle w:val="a6"/>
                <w:rFonts w:hint="eastAsia"/>
                <w:i w:val="0"/>
              </w:rPr>
              <w:t>idlist</w:t>
            </w:r>
            <w:r w:rsidRPr="003B358C">
              <w:rPr>
                <w:rStyle w:val="a6"/>
                <w:rFonts w:hint="eastAsia"/>
                <w:i w:val="0"/>
              </w:rPr>
              <w:t>删除一个</w:t>
            </w:r>
            <w:r w:rsidRPr="003B358C">
              <w:rPr>
                <w:rStyle w:val="a6"/>
                <w:rFonts w:hint="eastAsia"/>
                <w:i w:val="0"/>
              </w:rPr>
              <w:t>id</w:t>
            </w:r>
            <w:r w:rsidRPr="003B358C">
              <w:rPr>
                <w:rStyle w:val="a6"/>
                <w:rFonts w:hint="eastAsia"/>
                <w:i w:val="0"/>
              </w:rPr>
              <w:t>的方法</w:t>
            </w:r>
            <w:r w:rsidRPr="003B358C">
              <w:rPr>
                <w:rStyle w:val="a6"/>
                <w:rFonts w:hint="eastAsia"/>
                <w:i w:val="0"/>
              </w:rPr>
              <w:t xml:space="preserve"> (</w:t>
            </w:r>
            <w:r w:rsidRPr="003B358C">
              <w:rPr>
                <w:rStyle w:val="a6"/>
                <w:rFonts w:hint="eastAsia"/>
                <w:i w:val="0"/>
              </w:rPr>
              <w:t>一一对应的处理</w:t>
            </w:r>
            <w:r w:rsidRPr="003B358C">
              <w:rPr>
                <w:rStyle w:val="a6"/>
                <w:rFonts w:hint="eastAsia"/>
                <w:i w:val="0"/>
              </w:rPr>
              <w:t>)</w:t>
            </w:r>
          </w:p>
        </w:tc>
      </w:tr>
    </w:tbl>
    <w:p w14:paraId="165C981A" w14:textId="77777777" w:rsidR="00311C98" w:rsidRPr="00557EE7" w:rsidRDefault="00311C98" w:rsidP="00311C98"/>
    <w:p w14:paraId="7943D9AF" w14:textId="77777777" w:rsidR="00311C98" w:rsidRDefault="003B358C" w:rsidP="003B358C">
      <w:pPr>
        <w:pStyle w:val="2"/>
      </w:pPr>
      <w:r w:rsidRPr="003B358C">
        <w:t>IdListServiceImpl</w:t>
      </w:r>
      <w:r w:rsidR="00A467EB">
        <w:rPr>
          <w:rFonts w:hint="eastAsia"/>
        </w:rPr>
        <w:tab/>
      </w:r>
      <w:r w:rsidR="00311C98">
        <w:rPr>
          <w:rFonts w:hint="eastAsia"/>
        </w:rPr>
        <w:t>类概述</w:t>
      </w:r>
    </w:p>
    <w:p w14:paraId="3B031047" w14:textId="77777777" w:rsidR="00311C98" w:rsidRPr="00F052F2" w:rsidRDefault="00311C98" w:rsidP="00311C98">
      <w:r>
        <w:rPr>
          <w:rFonts w:hint="eastAsia"/>
        </w:rPr>
        <w:t>服务端的接口实现类，实现</w:t>
      </w:r>
      <w:r>
        <w:rPr>
          <w:rFonts w:hint="eastAsia"/>
        </w:rPr>
        <w:t>Thrift</w:t>
      </w:r>
      <w:r>
        <w:rPr>
          <w:rFonts w:hint="eastAsia"/>
        </w:rPr>
        <w:t>的</w:t>
      </w:r>
      <w:r>
        <w:rPr>
          <w:rFonts w:hint="eastAsia"/>
        </w:rPr>
        <w:t>Iface</w:t>
      </w:r>
      <w:r>
        <w:rPr>
          <w:rFonts w:hint="eastAsia"/>
        </w:rPr>
        <w:t>接口，</w:t>
      </w:r>
      <w:r>
        <w:rPr>
          <w:rFonts w:hint="eastAsia"/>
        </w:rPr>
        <w:t>Client</w:t>
      </w:r>
      <w:r>
        <w:rPr>
          <w:rFonts w:hint="eastAsia"/>
        </w:rPr>
        <w:t>通过</w:t>
      </w:r>
      <w:r>
        <w:rPr>
          <w:rFonts w:hint="eastAsia"/>
        </w:rPr>
        <w:t>Thrift</w:t>
      </w:r>
      <w:r>
        <w:rPr>
          <w:rFonts w:hint="eastAsia"/>
        </w:rPr>
        <w:t>远程调用。</w:t>
      </w:r>
    </w:p>
    <w:p w14:paraId="7F943773" w14:textId="77777777" w:rsidR="00311C98" w:rsidRPr="00A07527" w:rsidRDefault="00311C98" w:rsidP="00311C98">
      <w:pPr>
        <w:pStyle w:val="3"/>
      </w:pPr>
      <w:r>
        <w:rPr>
          <w:rFonts w:hint="eastAsia"/>
        </w:rPr>
        <w:lastRenderedPageBreak/>
        <w:t>类功能定义</w:t>
      </w:r>
    </w:p>
    <w:p w14:paraId="742037CD" w14:textId="77777777" w:rsidR="00311C98" w:rsidRDefault="00311C98" w:rsidP="00311C98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6"/>
        <w:gridCol w:w="4208"/>
        <w:gridCol w:w="3946"/>
      </w:tblGrid>
      <w:tr w:rsidR="003B358C" w:rsidRPr="00076C89" w14:paraId="07687A20" w14:textId="77777777" w:rsidTr="00265E59">
        <w:tc>
          <w:tcPr>
            <w:tcW w:w="760" w:type="dxa"/>
            <w:shd w:val="clear" w:color="auto" w:fill="CCCCCC"/>
          </w:tcPr>
          <w:p w14:paraId="1309AB96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2999" w:type="dxa"/>
            <w:shd w:val="clear" w:color="auto" w:fill="CCCCCC"/>
          </w:tcPr>
          <w:p w14:paraId="7508538F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061" w:type="dxa"/>
            <w:shd w:val="clear" w:color="auto" w:fill="CCCCCC"/>
          </w:tcPr>
          <w:p w14:paraId="5B7A8C62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B358C" w:rsidRPr="00076C89" w14:paraId="5167C8CC" w14:textId="77777777" w:rsidTr="00265E59">
        <w:tc>
          <w:tcPr>
            <w:tcW w:w="760" w:type="dxa"/>
          </w:tcPr>
          <w:p w14:paraId="4E21CE07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2999" w:type="dxa"/>
          </w:tcPr>
          <w:p w14:paraId="01E9C96C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getResourceIdByScore</w:t>
            </w:r>
          </w:p>
        </w:tc>
        <w:tc>
          <w:tcPr>
            <w:tcW w:w="5061" w:type="dxa"/>
          </w:tcPr>
          <w:p w14:paraId="00E0F6C6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获取一定时间段的增量数据</w:t>
            </w:r>
            <w:r w:rsidRPr="003B358C">
              <w:rPr>
                <w:rStyle w:val="a6"/>
                <w:rFonts w:hint="eastAsia"/>
                <w:i w:val="0"/>
              </w:rPr>
              <w:t xml:space="preserve"> </w:t>
            </w:r>
            <w:r w:rsidRPr="003B358C">
              <w:rPr>
                <w:rStyle w:val="a6"/>
                <w:rFonts w:hint="eastAsia"/>
                <w:i w:val="0"/>
              </w:rPr>
              <w:t>从小到大</w:t>
            </w:r>
          </w:p>
        </w:tc>
      </w:tr>
      <w:tr w:rsidR="003B358C" w:rsidRPr="00076C89" w14:paraId="734794CD" w14:textId="77777777" w:rsidTr="00265E59">
        <w:tc>
          <w:tcPr>
            <w:tcW w:w="760" w:type="dxa"/>
          </w:tcPr>
          <w:p w14:paraId="158F13CC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2999" w:type="dxa"/>
          </w:tcPr>
          <w:p w14:paraId="2CF729BD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getResourceIdByScoreDesc</w:t>
            </w:r>
          </w:p>
        </w:tc>
        <w:tc>
          <w:tcPr>
            <w:tcW w:w="5061" w:type="dxa"/>
          </w:tcPr>
          <w:p w14:paraId="21090D15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获取一定时间段的增量数据</w:t>
            </w:r>
            <w:r w:rsidRPr="003B358C">
              <w:rPr>
                <w:rStyle w:val="a6"/>
                <w:rFonts w:hint="eastAsia"/>
                <w:i w:val="0"/>
              </w:rPr>
              <w:t xml:space="preserve"> </w:t>
            </w:r>
            <w:r w:rsidRPr="003B358C">
              <w:rPr>
                <w:rStyle w:val="a6"/>
                <w:rFonts w:hint="eastAsia"/>
                <w:i w:val="0"/>
              </w:rPr>
              <w:t>从大到小</w:t>
            </w:r>
          </w:p>
        </w:tc>
      </w:tr>
      <w:tr w:rsidR="003B358C" w:rsidRPr="00076C89" w14:paraId="2D9690CF" w14:textId="77777777" w:rsidTr="00265E59">
        <w:tc>
          <w:tcPr>
            <w:tcW w:w="760" w:type="dxa"/>
          </w:tcPr>
          <w:p w14:paraId="1C2462D4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2999" w:type="dxa"/>
          </w:tcPr>
          <w:p w14:paraId="3AF0174A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getResourceIdWithScoreByScoreDesc</w:t>
            </w:r>
          </w:p>
        </w:tc>
        <w:tc>
          <w:tcPr>
            <w:tcW w:w="5061" w:type="dxa"/>
          </w:tcPr>
          <w:p w14:paraId="27BA352C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获取一定时间段的增量数据</w:t>
            </w:r>
            <w:r w:rsidRPr="003B358C">
              <w:rPr>
                <w:rStyle w:val="a6"/>
                <w:rFonts w:hint="eastAsia"/>
                <w:i w:val="0"/>
              </w:rPr>
              <w:t xml:space="preserve"> with score </w:t>
            </w:r>
            <w:r w:rsidRPr="003B358C">
              <w:rPr>
                <w:rStyle w:val="a6"/>
                <w:rFonts w:hint="eastAsia"/>
                <w:i w:val="0"/>
              </w:rPr>
              <w:t>从大到小</w:t>
            </w:r>
          </w:p>
        </w:tc>
      </w:tr>
      <w:tr w:rsidR="003B358C" w:rsidRPr="00076C89" w14:paraId="44F1406F" w14:textId="77777777" w:rsidTr="00265E59">
        <w:tc>
          <w:tcPr>
            <w:tcW w:w="760" w:type="dxa"/>
          </w:tcPr>
          <w:p w14:paraId="043E150B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2999" w:type="dxa"/>
          </w:tcPr>
          <w:p w14:paraId="5CB9F12E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addOrUpdateResourceId</w:t>
            </w:r>
          </w:p>
        </w:tc>
        <w:tc>
          <w:tcPr>
            <w:tcW w:w="5061" w:type="dxa"/>
          </w:tcPr>
          <w:p w14:paraId="646655AA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idlist</w:t>
            </w:r>
            <w:r w:rsidRPr="003B358C">
              <w:rPr>
                <w:rStyle w:val="a6"/>
                <w:rFonts w:hint="eastAsia"/>
                <w:i w:val="0"/>
              </w:rPr>
              <w:t>添加记录</w:t>
            </w:r>
          </w:p>
        </w:tc>
      </w:tr>
      <w:tr w:rsidR="003B358C" w:rsidRPr="00076C89" w14:paraId="44519AC8" w14:textId="77777777" w:rsidTr="00265E59">
        <w:tc>
          <w:tcPr>
            <w:tcW w:w="760" w:type="dxa"/>
          </w:tcPr>
          <w:p w14:paraId="7641CED1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2999" w:type="dxa"/>
          </w:tcPr>
          <w:p w14:paraId="55A828BA" w14:textId="77777777" w:rsidR="003B358C" w:rsidRDefault="003B358C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existMember</w:t>
            </w:r>
          </w:p>
        </w:tc>
        <w:tc>
          <w:tcPr>
            <w:tcW w:w="5061" w:type="dxa"/>
          </w:tcPr>
          <w:p w14:paraId="2F2F4AB4" w14:textId="77777777" w:rsidR="003B358C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 xml:space="preserve">idlist </w:t>
            </w:r>
            <w:r w:rsidRPr="003B358C">
              <w:rPr>
                <w:rStyle w:val="a6"/>
                <w:rFonts w:hint="eastAsia"/>
                <w:i w:val="0"/>
              </w:rPr>
              <w:t>判断某记录是否存在</w:t>
            </w:r>
          </w:p>
        </w:tc>
      </w:tr>
      <w:tr w:rsidR="003B358C" w:rsidRPr="00076C89" w14:paraId="700B079C" w14:textId="77777777" w:rsidTr="00265E59">
        <w:tc>
          <w:tcPr>
            <w:tcW w:w="760" w:type="dxa"/>
          </w:tcPr>
          <w:p w14:paraId="09ABB7C3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2999" w:type="dxa"/>
          </w:tcPr>
          <w:p w14:paraId="1BB563CC" w14:textId="77777777" w:rsidR="003B358C" w:rsidRPr="002D7BDD" w:rsidRDefault="003B358C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isExistKeys</w:t>
            </w:r>
          </w:p>
        </w:tc>
        <w:tc>
          <w:tcPr>
            <w:tcW w:w="5061" w:type="dxa"/>
          </w:tcPr>
          <w:p w14:paraId="18C2462E" w14:textId="77777777" w:rsidR="003B358C" w:rsidRPr="002D7BDD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 xml:space="preserve">idlist </w:t>
            </w:r>
            <w:r w:rsidRPr="003B358C">
              <w:rPr>
                <w:rStyle w:val="a6"/>
                <w:rFonts w:hint="eastAsia"/>
                <w:i w:val="0"/>
              </w:rPr>
              <w:t>判断某</w:t>
            </w:r>
            <w:r w:rsidRPr="003B358C">
              <w:rPr>
                <w:rStyle w:val="a6"/>
                <w:rFonts w:hint="eastAsia"/>
                <w:i w:val="0"/>
              </w:rPr>
              <w:t>KEY</w:t>
            </w:r>
            <w:r w:rsidRPr="003B358C">
              <w:rPr>
                <w:rStyle w:val="a6"/>
                <w:rFonts w:hint="eastAsia"/>
                <w:i w:val="0"/>
              </w:rPr>
              <w:t>是否存在</w:t>
            </w:r>
          </w:p>
        </w:tc>
      </w:tr>
      <w:tr w:rsidR="003B358C" w:rsidRPr="00076C89" w14:paraId="530AF1A8" w14:textId="77777777" w:rsidTr="00265E59">
        <w:tc>
          <w:tcPr>
            <w:tcW w:w="760" w:type="dxa"/>
          </w:tcPr>
          <w:p w14:paraId="722FCEA6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7</w:t>
            </w:r>
          </w:p>
        </w:tc>
        <w:tc>
          <w:tcPr>
            <w:tcW w:w="2999" w:type="dxa"/>
          </w:tcPr>
          <w:p w14:paraId="2F17B48F" w14:textId="77777777" w:rsidR="003B358C" w:rsidRDefault="003B358C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addOrUpdateResourceIds</w:t>
            </w:r>
          </w:p>
        </w:tc>
        <w:tc>
          <w:tcPr>
            <w:tcW w:w="5061" w:type="dxa"/>
          </w:tcPr>
          <w:p w14:paraId="3B76AE56" w14:textId="77777777" w:rsidR="003B358C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idlist</w:t>
            </w:r>
            <w:r w:rsidRPr="003B358C">
              <w:rPr>
                <w:rStyle w:val="a6"/>
                <w:rFonts w:hint="eastAsia"/>
                <w:i w:val="0"/>
              </w:rPr>
              <w:t>添加多记录</w:t>
            </w:r>
          </w:p>
        </w:tc>
      </w:tr>
      <w:tr w:rsidR="003B358C" w:rsidRPr="00076C89" w14:paraId="3B4239D5" w14:textId="77777777" w:rsidTr="00265E59">
        <w:tc>
          <w:tcPr>
            <w:tcW w:w="760" w:type="dxa"/>
          </w:tcPr>
          <w:p w14:paraId="65E5A0C2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8</w:t>
            </w:r>
          </w:p>
        </w:tc>
        <w:tc>
          <w:tcPr>
            <w:tcW w:w="2999" w:type="dxa"/>
          </w:tcPr>
          <w:p w14:paraId="35550D71" w14:textId="77777777" w:rsidR="003B358C" w:rsidRDefault="003B358C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rmResourceId</w:t>
            </w:r>
          </w:p>
        </w:tc>
        <w:tc>
          <w:tcPr>
            <w:tcW w:w="5061" w:type="dxa"/>
          </w:tcPr>
          <w:p w14:paraId="1AF16F29" w14:textId="77777777" w:rsidR="003B358C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 xml:space="preserve">idlist </w:t>
            </w:r>
            <w:r w:rsidRPr="003B358C">
              <w:rPr>
                <w:rStyle w:val="a6"/>
                <w:rFonts w:hint="eastAsia"/>
                <w:i w:val="0"/>
              </w:rPr>
              <w:t>移除记录</w:t>
            </w:r>
          </w:p>
        </w:tc>
      </w:tr>
      <w:tr w:rsidR="003B358C" w:rsidRPr="00076C89" w14:paraId="23750E37" w14:textId="77777777" w:rsidTr="00265E59">
        <w:tc>
          <w:tcPr>
            <w:tcW w:w="760" w:type="dxa"/>
          </w:tcPr>
          <w:p w14:paraId="76B17438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9</w:t>
            </w:r>
          </w:p>
        </w:tc>
        <w:tc>
          <w:tcPr>
            <w:tcW w:w="2999" w:type="dxa"/>
          </w:tcPr>
          <w:p w14:paraId="10C4925D" w14:textId="77777777" w:rsidR="003B358C" w:rsidRDefault="003B358C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  <w:u w:val="single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rmResourceIds</w:t>
            </w:r>
          </w:p>
        </w:tc>
        <w:tc>
          <w:tcPr>
            <w:tcW w:w="5061" w:type="dxa"/>
          </w:tcPr>
          <w:p w14:paraId="602FC3BD" w14:textId="77777777" w:rsidR="003B358C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 xml:space="preserve">idlist </w:t>
            </w:r>
            <w:r w:rsidRPr="003B358C">
              <w:rPr>
                <w:rStyle w:val="a6"/>
                <w:rFonts w:hint="eastAsia"/>
                <w:i w:val="0"/>
              </w:rPr>
              <w:t>移除多条记录</w:t>
            </w:r>
          </w:p>
        </w:tc>
      </w:tr>
      <w:tr w:rsidR="003B358C" w:rsidRPr="00076C89" w14:paraId="0B1CF7F8" w14:textId="77777777" w:rsidTr="00265E59">
        <w:tc>
          <w:tcPr>
            <w:tcW w:w="760" w:type="dxa"/>
          </w:tcPr>
          <w:p w14:paraId="5CAF24AD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10</w:t>
            </w:r>
          </w:p>
        </w:tc>
        <w:tc>
          <w:tcPr>
            <w:tcW w:w="2999" w:type="dxa"/>
          </w:tcPr>
          <w:p w14:paraId="461EF2BD" w14:textId="77777777" w:rsidR="003B358C" w:rsidRPr="002D7BDD" w:rsidRDefault="003B358C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getKeySize</w:t>
            </w:r>
          </w:p>
        </w:tc>
        <w:tc>
          <w:tcPr>
            <w:tcW w:w="5061" w:type="dxa"/>
          </w:tcPr>
          <w:p w14:paraId="2C531A19" w14:textId="77777777" w:rsidR="003B358C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根据</w:t>
            </w:r>
            <w:r w:rsidRPr="003B358C">
              <w:rPr>
                <w:rStyle w:val="a6"/>
                <w:rFonts w:hint="eastAsia"/>
                <w:i w:val="0"/>
              </w:rPr>
              <w:t>key</w:t>
            </w:r>
            <w:r w:rsidRPr="003B358C">
              <w:rPr>
                <w:rStyle w:val="a6"/>
                <w:rFonts w:hint="eastAsia"/>
                <w:i w:val="0"/>
              </w:rPr>
              <w:t>获取</w:t>
            </w:r>
            <w:r w:rsidRPr="003B358C">
              <w:rPr>
                <w:rStyle w:val="a6"/>
                <w:rFonts w:hint="eastAsia"/>
                <w:i w:val="0"/>
              </w:rPr>
              <w:t>size</w:t>
            </w:r>
          </w:p>
        </w:tc>
      </w:tr>
      <w:tr w:rsidR="003B358C" w:rsidRPr="00076C89" w14:paraId="48FA5503" w14:textId="77777777" w:rsidTr="00265E59">
        <w:tc>
          <w:tcPr>
            <w:tcW w:w="760" w:type="dxa"/>
          </w:tcPr>
          <w:p w14:paraId="7161921F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11</w:t>
            </w:r>
          </w:p>
        </w:tc>
        <w:tc>
          <w:tcPr>
            <w:tcW w:w="2999" w:type="dxa"/>
          </w:tcPr>
          <w:p w14:paraId="472FB5D5" w14:textId="77777777" w:rsidR="003B358C" w:rsidRPr="00381B07" w:rsidRDefault="003B358C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getResourceIdByKey</w:t>
            </w:r>
          </w:p>
        </w:tc>
        <w:tc>
          <w:tcPr>
            <w:tcW w:w="5061" w:type="dxa"/>
          </w:tcPr>
          <w:p w14:paraId="0C5F8EEA" w14:textId="77777777" w:rsidR="003B358C" w:rsidRPr="00381B07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根据</w:t>
            </w:r>
            <w:r w:rsidRPr="003B358C">
              <w:rPr>
                <w:rStyle w:val="a6"/>
                <w:rFonts w:hint="eastAsia"/>
                <w:i w:val="0"/>
              </w:rPr>
              <w:t xml:space="preserve">key </w:t>
            </w:r>
            <w:r w:rsidRPr="003B358C">
              <w:rPr>
                <w:rStyle w:val="a6"/>
                <w:rFonts w:hint="eastAsia"/>
                <w:i w:val="0"/>
              </w:rPr>
              <w:t>分页取</w:t>
            </w:r>
            <w:r w:rsidRPr="003B358C">
              <w:rPr>
                <w:rStyle w:val="a6"/>
                <w:rFonts w:hint="eastAsia"/>
                <w:i w:val="0"/>
              </w:rPr>
              <w:t>idlist</w:t>
            </w:r>
          </w:p>
        </w:tc>
      </w:tr>
      <w:tr w:rsidR="003B358C" w:rsidRPr="00076C89" w14:paraId="38C2A812" w14:textId="77777777" w:rsidTr="00265E59">
        <w:tc>
          <w:tcPr>
            <w:tcW w:w="760" w:type="dxa"/>
          </w:tcPr>
          <w:p w14:paraId="469C4229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12</w:t>
            </w:r>
          </w:p>
        </w:tc>
        <w:tc>
          <w:tcPr>
            <w:tcW w:w="2999" w:type="dxa"/>
          </w:tcPr>
          <w:p w14:paraId="73A2F236" w14:textId="77777777" w:rsidR="003B358C" w:rsidRPr="00381B07" w:rsidRDefault="003B358C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clear</w:t>
            </w:r>
          </w:p>
        </w:tc>
        <w:tc>
          <w:tcPr>
            <w:tcW w:w="5061" w:type="dxa"/>
          </w:tcPr>
          <w:p w14:paraId="4D330138" w14:textId="77777777" w:rsidR="003B358C" w:rsidRPr="00381B07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清除掉一个</w:t>
            </w:r>
            <w:r>
              <w:rPr>
                <w:rStyle w:val="a6"/>
                <w:rFonts w:hint="eastAsia"/>
                <w:i w:val="0"/>
              </w:rPr>
              <w:t>key</w:t>
            </w:r>
          </w:p>
        </w:tc>
      </w:tr>
      <w:tr w:rsidR="003B358C" w:rsidRPr="00076C89" w14:paraId="1D159C8A" w14:textId="77777777" w:rsidTr="00265E59">
        <w:tc>
          <w:tcPr>
            <w:tcW w:w="760" w:type="dxa"/>
          </w:tcPr>
          <w:p w14:paraId="1EB69581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13</w:t>
            </w:r>
          </w:p>
        </w:tc>
        <w:tc>
          <w:tcPr>
            <w:tcW w:w="2999" w:type="dxa"/>
          </w:tcPr>
          <w:p w14:paraId="5D923CF8" w14:textId="77777777" w:rsidR="003B358C" w:rsidRPr="00381B07" w:rsidRDefault="003B358C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getIdScores</w:t>
            </w:r>
          </w:p>
        </w:tc>
        <w:tc>
          <w:tcPr>
            <w:tcW w:w="5061" w:type="dxa"/>
          </w:tcPr>
          <w:p w14:paraId="4E39DE65" w14:textId="77777777" w:rsidR="003B358C" w:rsidRPr="00381B07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通过</w:t>
            </w:r>
            <w:r w:rsidRPr="003B358C">
              <w:rPr>
                <w:rStyle w:val="a6"/>
                <w:rFonts w:hint="eastAsia"/>
                <w:i w:val="0"/>
              </w:rPr>
              <w:t xml:space="preserve">resourceid </w:t>
            </w:r>
            <w:r w:rsidRPr="003B358C">
              <w:rPr>
                <w:rStyle w:val="a6"/>
                <w:rFonts w:hint="eastAsia"/>
                <w:i w:val="0"/>
              </w:rPr>
              <w:t>获取对应的</w:t>
            </w:r>
            <w:r w:rsidRPr="003B358C">
              <w:rPr>
                <w:rStyle w:val="a6"/>
                <w:rFonts w:hint="eastAsia"/>
                <w:i w:val="0"/>
              </w:rPr>
              <w:t>score</w:t>
            </w:r>
            <w:r w:rsidRPr="003B358C">
              <w:rPr>
                <w:rStyle w:val="a6"/>
                <w:rFonts w:hint="eastAsia"/>
                <w:i w:val="0"/>
              </w:rPr>
              <w:t>值</w:t>
            </w:r>
          </w:p>
        </w:tc>
      </w:tr>
      <w:tr w:rsidR="003B358C" w:rsidRPr="00076C89" w14:paraId="561F6A35" w14:textId="77777777" w:rsidTr="00265E59">
        <w:tc>
          <w:tcPr>
            <w:tcW w:w="760" w:type="dxa"/>
          </w:tcPr>
          <w:p w14:paraId="6123176C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14</w:t>
            </w:r>
          </w:p>
        </w:tc>
        <w:tc>
          <w:tcPr>
            <w:tcW w:w="2999" w:type="dxa"/>
          </w:tcPr>
          <w:p w14:paraId="1A467A68" w14:textId="77777777" w:rsidR="003B358C" w:rsidRPr="00381B07" w:rsidRDefault="003B358C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batchGetResourceIdsByScoreDesc</w:t>
            </w:r>
          </w:p>
        </w:tc>
        <w:tc>
          <w:tcPr>
            <w:tcW w:w="5061" w:type="dxa"/>
          </w:tcPr>
          <w:p w14:paraId="1CD2980A" w14:textId="77777777" w:rsidR="003B358C" w:rsidRPr="00381B07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批量获取</w:t>
            </w:r>
            <w:r w:rsidRPr="003B358C">
              <w:rPr>
                <w:rStyle w:val="a6"/>
                <w:rFonts w:hint="eastAsia"/>
                <w:i w:val="0"/>
              </w:rPr>
              <w:t>idlist</w:t>
            </w:r>
            <w:r w:rsidRPr="003B358C">
              <w:rPr>
                <w:rStyle w:val="a6"/>
                <w:rFonts w:hint="eastAsia"/>
                <w:i w:val="0"/>
              </w:rPr>
              <w:t>的方法</w:t>
            </w:r>
          </w:p>
        </w:tc>
      </w:tr>
      <w:tr w:rsidR="003B358C" w:rsidRPr="00076C89" w14:paraId="5608EC21" w14:textId="77777777" w:rsidTr="00265E59">
        <w:tc>
          <w:tcPr>
            <w:tcW w:w="760" w:type="dxa"/>
          </w:tcPr>
          <w:p w14:paraId="0E3A6466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15</w:t>
            </w:r>
          </w:p>
        </w:tc>
        <w:tc>
          <w:tcPr>
            <w:tcW w:w="2999" w:type="dxa"/>
          </w:tcPr>
          <w:p w14:paraId="712A5B2B" w14:textId="77777777" w:rsidR="003B358C" w:rsidRPr="003B358C" w:rsidRDefault="003B358C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batchAddOrUpdateResourceIds</w:t>
            </w:r>
          </w:p>
        </w:tc>
        <w:tc>
          <w:tcPr>
            <w:tcW w:w="5061" w:type="dxa"/>
          </w:tcPr>
          <w:p w14:paraId="00F870B8" w14:textId="77777777" w:rsidR="003B358C" w:rsidRPr="003B358C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批量创建</w:t>
            </w:r>
            <w:r w:rsidRPr="003B358C">
              <w:rPr>
                <w:rStyle w:val="a6"/>
                <w:rFonts w:hint="eastAsia"/>
                <w:i w:val="0"/>
              </w:rPr>
              <w:t>idlist</w:t>
            </w:r>
            <w:r w:rsidRPr="003B358C">
              <w:rPr>
                <w:rStyle w:val="a6"/>
                <w:rFonts w:hint="eastAsia"/>
                <w:i w:val="0"/>
              </w:rPr>
              <w:t>的方法</w:t>
            </w:r>
          </w:p>
        </w:tc>
      </w:tr>
      <w:tr w:rsidR="003B358C" w:rsidRPr="00076C89" w14:paraId="7EA344BA" w14:textId="77777777" w:rsidTr="00265E59">
        <w:tc>
          <w:tcPr>
            <w:tcW w:w="760" w:type="dxa"/>
          </w:tcPr>
          <w:p w14:paraId="2F578B0D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16</w:t>
            </w:r>
          </w:p>
        </w:tc>
        <w:tc>
          <w:tcPr>
            <w:tcW w:w="2999" w:type="dxa"/>
          </w:tcPr>
          <w:p w14:paraId="4C7E4797" w14:textId="77777777" w:rsidR="003B358C" w:rsidRPr="003B358C" w:rsidRDefault="003B358C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batchRmResourcesIds</w:t>
            </w:r>
          </w:p>
        </w:tc>
        <w:tc>
          <w:tcPr>
            <w:tcW w:w="5061" w:type="dxa"/>
          </w:tcPr>
          <w:p w14:paraId="238D4BD7" w14:textId="77777777" w:rsidR="003B358C" w:rsidRPr="003B358C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批量在一批</w:t>
            </w:r>
            <w:r w:rsidRPr="003B358C">
              <w:rPr>
                <w:rStyle w:val="a6"/>
                <w:rFonts w:hint="eastAsia"/>
                <w:i w:val="0"/>
              </w:rPr>
              <w:t>idlist</w:t>
            </w:r>
            <w:r w:rsidRPr="003B358C">
              <w:rPr>
                <w:rStyle w:val="a6"/>
                <w:rFonts w:hint="eastAsia"/>
                <w:i w:val="0"/>
              </w:rPr>
              <w:t>删除一个</w:t>
            </w:r>
            <w:r w:rsidRPr="003B358C">
              <w:rPr>
                <w:rStyle w:val="a6"/>
                <w:rFonts w:hint="eastAsia"/>
                <w:i w:val="0"/>
              </w:rPr>
              <w:t>id</w:t>
            </w:r>
            <w:r w:rsidRPr="003B358C">
              <w:rPr>
                <w:rStyle w:val="a6"/>
                <w:rFonts w:hint="eastAsia"/>
                <w:i w:val="0"/>
              </w:rPr>
              <w:t>的方法</w:t>
            </w:r>
            <w:r w:rsidRPr="003B358C">
              <w:rPr>
                <w:rStyle w:val="a6"/>
                <w:rFonts w:hint="eastAsia"/>
                <w:i w:val="0"/>
              </w:rPr>
              <w:t xml:space="preserve"> (</w:t>
            </w:r>
            <w:r w:rsidRPr="003B358C">
              <w:rPr>
                <w:rStyle w:val="a6"/>
                <w:rFonts w:hint="eastAsia"/>
                <w:i w:val="0"/>
              </w:rPr>
              <w:t>叉积的方式处理的</w:t>
            </w:r>
            <w:r w:rsidRPr="003B358C">
              <w:rPr>
                <w:rStyle w:val="a6"/>
                <w:rFonts w:hint="eastAsia"/>
                <w:i w:val="0"/>
              </w:rPr>
              <w:t>)</w:t>
            </w:r>
          </w:p>
        </w:tc>
      </w:tr>
      <w:tr w:rsidR="003B358C" w:rsidRPr="00076C89" w14:paraId="36580B03" w14:textId="77777777" w:rsidTr="00265E59">
        <w:tc>
          <w:tcPr>
            <w:tcW w:w="760" w:type="dxa"/>
          </w:tcPr>
          <w:p w14:paraId="58909AAA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17</w:t>
            </w:r>
          </w:p>
        </w:tc>
        <w:tc>
          <w:tcPr>
            <w:tcW w:w="2999" w:type="dxa"/>
          </w:tcPr>
          <w:p w14:paraId="3E8A58C7" w14:textId="77777777" w:rsidR="003B358C" w:rsidRPr="003B358C" w:rsidRDefault="003B358C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B358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batchRmResourcesIdsOne2One</w:t>
            </w:r>
          </w:p>
        </w:tc>
        <w:tc>
          <w:tcPr>
            <w:tcW w:w="5061" w:type="dxa"/>
          </w:tcPr>
          <w:p w14:paraId="5C7CAF25" w14:textId="77777777" w:rsidR="003B358C" w:rsidRPr="003B358C" w:rsidRDefault="003B358C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批量在一批</w:t>
            </w:r>
            <w:r w:rsidRPr="003B358C">
              <w:rPr>
                <w:rStyle w:val="a6"/>
                <w:rFonts w:hint="eastAsia"/>
                <w:i w:val="0"/>
              </w:rPr>
              <w:t>idlist</w:t>
            </w:r>
            <w:r w:rsidRPr="003B358C">
              <w:rPr>
                <w:rStyle w:val="a6"/>
                <w:rFonts w:hint="eastAsia"/>
                <w:i w:val="0"/>
              </w:rPr>
              <w:t>删除一个</w:t>
            </w:r>
            <w:r w:rsidRPr="003B358C">
              <w:rPr>
                <w:rStyle w:val="a6"/>
                <w:rFonts w:hint="eastAsia"/>
                <w:i w:val="0"/>
              </w:rPr>
              <w:t>id</w:t>
            </w:r>
            <w:r w:rsidRPr="003B358C">
              <w:rPr>
                <w:rStyle w:val="a6"/>
                <w:rFonts w:hint="eastAsia"/>
                <w:i w:val="0"/>
              </w:rPr>
              <w:t>的方法</w:t>
            </w:r>
            <w:r w:rsidRPr="003B358C">
              <w:rPr>
                <w:rStyle w:val="a6"/>
                <w:rFonts w:hint="eastAsia"/>
                <w:i w:val="0"/>
              </w:rPr>
              <w:t xml:space="preserve"> (</w:t>
            </w:r>
            <w:r w:rsidRPr="003B358C">
              <w:rPr>
                <w:rStyle w:val="a6"/>
                <w:rFonts w:hint="eastAsia"/>
                <w:i w:val="0"/>
              </w:rPr>
              <w:t>一一对应的处理</w:t>
            </w:r>
            <w:r w:rsidRPr="003B358C">
              <w:rPr>
                <w:rStyle w:val="a6"/>
                <w:rFonts w:hint="eastAsia"/>
                <w:i w:val="0"/>
              </w:rPr>
              <w:t>)</w:t>
            </w:r>
          </w:p>
        </w:tc>
      </w:tr>
      <w:tr w:rsidR="00A467EB" w:rsidRPr="00076C89" w14:paraId="491D4BBA" w14:textId="77777777" w:rsidTr="00265E59">
        <w:tc>
          <w:tcPr>
            <w:tcW w:w="760" w:type="dxa"/>
          </w:tcPr>
          <w:p w14:paraId="6AAB537F" w14:textId="77777777" w:rsidR="00A467EB" w:rsidRDefault="00A467EB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18</w:t>
            </w:r>
          </w:p>
        </w:tc>
        <w:tc>
          <w:tcPr>
            <w:tcW w:w="2999" w:type="dxa"/>
          </w:tcPr>
          <w:p w14:paraId="49AF0E12" w14:textId="77777777" w:rsidR="00A467EB" w:rsidRPr="003B358C" w:rsidRDefault="00A467EB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A467E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rebuildidlistCache</w:t>
            </w:r>
          </w:p>
        </w:tc>
        <w:tc>
          <w:tcPr>
            <w:tcW w:w="5061" w:type="dxa"/>
          </w:tcPr>
          <w:p w14:paraId="5BBBA7B2" w14:textId="77777777" w:rsidR="00A467EB" w:rsidRPr="003B358C" w:rsidRDefault="00A467EB" w:rsidP="00265E59">
            <w:pPr>
              <w:rPr>
                <w:rStyle w:val="a6"/>
                <w:i w:val="0"/>
              </w:rPr>
            </w:pPr>
            <w:r w:rsidRPr="00A467EB">
              <w:rPr>
                <w:rStyle w:val="a6"/>
                <w:rFonts w:hint="eastAsia"/>
                <w:i w:val="0"/>
              </w:rPr>
              <w:t>重新构造</w:t>
            </w:r>
            <w:r w:rsidRPr="00A467EB">
              <w:rPr>
                <w:rStyle w:val="a6"/>
                <w:rFonts w:hint="eastAsia"/>
                <w:i w:val="0"/>
              </w:rPr>
              <w:t>idlist cache</w:t>
            </w:r>
          </w:p>
        </w:tc>
      </w:tr>
      <w:tr w:rsidR="00A467EB" w:rsidRPr="00076C89" w14:paraId="289B132A" w14:textId="77777777" w:rsidTr="00265E59">
        <w:tc>
          <w:tcPr>
            <w:tcW w:w="760" w:type="dxa"/>
          </w:tcPr>
          <w:p w14:paraId="03EF0646" w14:textId="77777777" w:rsidR="00A467EB" w:rsidRDefault="00A467EB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19</w:t>
            </w:r>
          </w:p>
        </w:tc>
        <w:tc>
          <w:tcPr>
            <w:tcW w:w="2999" w:type="dxa"/>
          </w:tcPr>
          <w:p w14:paraId="03D06DE5" w14:textId="77777777" w:rsidR="00A467EB" w:rsidRPr="00A467EB" w:rsidRDefault="00A467EB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A467E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batchRebuildListCache</w:t>
            </w:r>
          </w:p>
        </w:tc>
        <w:tc>
          <w:tcPr>
            <w:tcW w:w="5061" w:type="dxa"/>
          </w:tcPr>
          <w:p w14:paraId="6E14A216" w14:textId="77777777" w:rsidR="00A467EB" w:rsidRPr="00A467EB" w:rsidRDefault="00A467EB" w:rsidP="00265E59">
            <w:pPr>
              <w:rPr>
                <w:rStyle w:val="a6"/>
                <w:i w:val="0"/>
              </w:rPr>
            </w:pPr>
            <w:r w:rsidRPr="00A467EB">
              <w:rPr>
                <w:rStyle w:val="a6"/>
                <w:rFonts w:hint="eastAsia"/>
                <w:i w:val="0"/>
              </w:rPr>
              <w:t>批量重建缓存</w:t>
            </w:r>
          </w:p>
        </w:tc>
      </w:tr>
    </w:tbl>
    <w:p w14:paraId="603AFEC2" w14:textId="77777777" w:rsidR="00DD2A2D" w:rsidRDefault="00DD2A2D" w:rsidP="00311C98"/>
    <w:p w14:paraId="524C43C6" w14:textId="77777777" w:rsidR="00311C98" w:rsidRPr="003B358C" w:rsidRDefault="00311C98" w:rsidP="00311C98"/>
    <w:p w14:paraId="52D0E0F7" w14:textId="77777777" w:rsidR="00311C98" w:rsidRDefault="00B41B81" w:rsidP="00B41B81">
      <w:pPr>
        <w:pStyle w:val="2"/>
      </w:pPr>
      <w:r w:rsidRPr="00B41B81">
        <w:lastRenderedPageBreak/>
        <w:t>CommonCache</w:t>
      </w:r>
      <w:r w:rsidR="00311C98">
        <w:rPr>
          <w:rFonts w:hint="eastAsia"/>
        </w:rPr>
        <w:t>类概述</w:t>
      </w:r>
    </w:p>
    <w:p w14:paraId="32533BFF" w14:textId="77777777" w:rsidR="00311C98" w:rsidRPr="00F052F2" w:rsidRDefault="00B41B81" w:rsidP="00311C98">
      <w:r>
        <w:rPr>
          <w:rFonts w:hint="eastAsia"/>
        </w:rPr>
        <w:t>IdList</w:t>
      </w:r>
      <w:r>
        <w:rPr>
          <w:rFonts w:hint="eastAsia"/>
        </w:rPr>
        <w:t>数据库中的数据到</w:t>
      </w:r>
      <w:r>
        <w:rPr>
          <w:rFonts w:hint="eastAsia"/>
        </w:rPr>
        <w:t>Redis</w:t>
      </w:r>
      <w:r>
        <w:rPr>
          <w:rFonts w:hint="eastAsia"/>
        </w:rPr>
        <w:t>缓存的返序列化数据集合业务</w:t>
      </w:r>
      <w:r w:rsidR="00311C98">
        <w:rPr>
          <w:rFonts w:hint="eastAsia"/>
        </w:rPr>
        <w:t>。</w:t>
      </w:r>
    </w:p>
    <w:p w14:paraId="3E317E6D" w14:textId="77777777" w:rsidR="00311C98" w:rsidRPr="00A07527" w:rsidRDefault="00311C98" w:rsidP="00311C98">
      <w:pPr>
        <w:pStyle w:val="3"/>
      </w:pPr>
      <w:r>
        <w:rPr>
          <w:rFonts w:hint="eastAsia"/>
        </w:rPr>
        <w:t>类功能定义</w:t>
      </w:r>
    </w:p>
    <w:p w14:paraId="0BCBFECE" w14:textId="77777777" w:rsidR="00311C98" w:rsidRPr="00557EE7" w:rsidRDefault="00311C98" w:rsidP="00311C98">
      <w:r>
        <w:rPr>
          <w:rStyle w:val="a6"/>
          <w:rFonts w:hint="eastAsia"/>
        </w:rPr>
        <w:tab/>
      </w:r>
      <w:r>
        <w:rPr>
          <w:rFonts w:hint="eastAsia"/>
        </w:rPr>
        <w:t>表</w:t>
      </w:r>
      <w:r>
        <w:rPr>
          <w:rFonts w:hint="eastAsia"/>
        </w:rPr>
        <w:t>3-1</w:t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3845"/>
        <w:gridCol w:w="4280"/>
      </w:tblGrid>
      <w:tr w:rsidR="00DB7C74" w:rsidRPr="00076C89" w14:paraId="7420E842" w14:textId="77777777" w:rsidTr="0068190C">
        <w:tc>
          <w:tcPr>
            <w:tcW w:w="695" w:type="dxa"/>
            <w:shd w:val="clear" w:color="auto" w:fill="CCCCCC"/>
          </w:tcPr>
          <w:p w14:paraId="2BFAEB32" w14:textId="77777777" w:rsidR="00DB7C74" w:rsidRPr="00076C89" w:rsidRDefault="00DB7C74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3845" w:type="dxa"/>
            <w:shd w:val="clear" w:color="auto" w:fill="CCCCCC"/>
          </w:tcPr>
          <w:p w14:paraId="541DA625" w14:textId="77777777" w:rsidR="00DB7C74" w:rsidRPr="00076C89" w:rsidRDefault="00DB7C74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4280" w:type="dxa"/>
            <w:shd w:val="clear" w:color="auto" w:fill="CCCCCC"/>
          </w:tcPr>
          <w:p w14:paraId="107BB023" w14:textId="77777777" w:rsidR="00DB7C74" w:rsidRPr="00076C89" w:rsidRDefault="00DB7C74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DB7C74" w:rsidRPr="00076C89" w14:paraId="27F93E7C" w14:textId="77777777" w:rsidTr="0068190C">
        <w:tc>
          <w:tcPr>
            <w:tcW w:w="695" w:type="dxa"/>
          </w:tcPr>
          <w:p w14:paraId="2D7B1900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3845" w:type="dxa"/>
          </w:tcPr>
          <w:p w14:paraId="667AD390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 w:rsidRPr="00DB7C74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getIdListPoByKey</w:t>
            </w:r>
          </w:p>
        </w:tc>
        <w:tc>
          <w:tcPr>
            <w:tcW w:w="4280" w:type="dxa"/>
          </w:tcPr>
          <w:p w14:paraId="11132EDB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 w:rsidRPr="00DB7C74">
              <w:rPr>
                <w:rStyle w:val="a6"/>
                <w:rFonts w:hint="eastAsia"/>
                <w:i w:val="0"/>
              </w:rPr>
              <w:t>获取</w:t>
            </w:r>
            <w:r w:rsidRPr="00DB7C74">
              <w:rPr>
                <w:rStyle w:val="a6"/>
                <w:rFonts w:hint="eastAsia"/>
                <w:i w:val="0"/>
              </w:rPr>
              <w:t>idlist key</w:t>
            </w:r>
            <w:r w:rsidRPr="00DB7C74">
              <w:rPr>
                <w:rStyle w:val="a6"/>
                <w:rFonts w:hint="eastAsia"/>
                <w:i w:val="0"/>
              </w:rPr>
              <w:t>的</w:t>
            </w:r>
            <w:r w:rsidRPr="00DB7C74">
              <w:rPr>
                <w:rStyle w:val="a6"/>
                <w:rFonts w:hint="eastAsia"/>
                <w:i w:val="0"/>
              </w:rPr>
              <w:t>value</w:t>
            </w:r>
          </w:p>
        </w:tc>
      </w:tr>
      <w:tr w:rsidR="00DB7C74" w:rsidRPr="00076C89" w14:paraId="7814D304" w14:textId="77777777" w:rsidTr="0068190C">
        <w:tc>
          <w:tcPr>
            <w:tcW w:w="695" w:type="dxa"/>
          </w:tcPr>
          <w:p w14:paraId="1FDED3FF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3845" w:type="dxa"/>
          </w:tcPr>
          <w:p w14:paraId="427792E9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 w:rsidRPr="00DB7C7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getIdListPoByKey</w:t>
            </w:r>
          </w:p>
        </w:tc>
        <w:tc>
          <w:tcPr>
            <w:tcW w:w="4280" w:type="dxa"/>
          </w:tcPr>
          <w:p w14:paraId="004BD41B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 w:rsidRPr="00DB7C74">
              <w:rPr>
                <w:rStyle w:val="a6"/>
                <w:rFonts w:hint="eastAsia"/>
                <w:i w:val="0"/>
              </w:rPr>
              <w:t>批量获取</w:t>
            </w:r>
            <w:r w:rsidRPr="00DB7C74">
              <w:rPr>
                <w:rStyle w:val="a6"/>
                <w:rFonts w:hint="eastAsia"/>
                <w:i w:val="0"/>
              </w:rPr>
              <w:t>idlist key</w:t>
            </w:r>
            <w:r w:rsidRPr="00DB7C74">
              <w:rPr>
                <w:rStyle w:val="a6"/>
                <w:rFonts w:hint="eastAsia"/>
                <w:i w:val="0"/>
              </w:rPr>
              <w:t>的</w:t>
            </w:r>
            <w:r w:rsidRPr="00DB7C74">
              <w:rPr>
                <w:rStyle w:val="a6"/>
                <w:rFonts w:hint="eastAsia"/>
                <w:i w:val="0"/>
              </w:rPr>
              <w:t>value</w:t>
            </w:r>
          </w:p>
        </w:tc>
      </w:tr>
      <w:tr w:rsidR="00DB7C74" w:rsidRPr="00076C89" w14:paraId="0E3A32CC" w14:textId="77777777" w:rsidTr="0068190C">
        <w:tc>
          <w:tcPr>
            <w:tcW w:w="695" w:type="dxa"/>
          </w:tcPr>
          <w:p w14:paraId="51F03E09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3845" w:type="dxa"/>
          </w:tcPr>
          <w:p w14:paraId="0888B19F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 w:rsidRPr="00DB7C7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setIdListPoByKey</w:t>
            </w:r>
          </w:p>
        </w:tc>
        <w:tc>
          <w:tcPr>
            <w:tcW w:w="4280" w:type="dxa"/>
          </w:tcPr>
          <w:p w14:paraId="7F12C5C6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获取一定时间段的增量数据</w:t>
            </w:r>
            <w:r w:rsidRPr="003B358C">
              <w:rPr>
                <w:rStyle w:val="a6"/>
                <w:rFonts w:hint="eastAsia"/>
                <w:i w:val="0"/>
              </w:rPr>
              <w:t xml:space="preserve"> with score </w:t>
            </w:r>
            <w:r w:rsidRPr="003B358C">
              <w:rPr>
                <w:rStyle w:val="a6"/>
                <w:rFonts w:hint="eastAsia"/>
                <w:i w:val="0"/>
              </w:rPr>
              <w:t>从大到小</w:t>
            </w:r>
          </w:p>
        </w:tc>
      </w:tr>
      <w:tr w:rsidR="00DB7C74" w:rsidRPr="00076C89" w14:paraId="02511CBE" w14:textId="77777777" w:rsidTr="0068190C">
        <w:tc>
          <w:tcPr>
            <w:tcW w:w="695" w:type="dxa"/>
          </w:tcPr>
          <w:p w14:paraId="69BB64F1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3845" w:type="dxa"/>
          </w:tcPr>
          <w:p w14:paraId="551C7187" w14:textId="77777777" w:rsidR="00DB7C74" w:rsidRPr="00076C89" w:rsidRDefault="0068190C" w:rsidP="00265E59">
            <w:pPr>
              <w:rPr>
                <w:rStyle w:val="a6"/>
                <w:i w:val="0"/>
              </w:rPr>
            </w:pPr>
            <w:r w:rsidRPr="0068190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batchSetIdListPoMap</w:t>
            </w:r>
          </w:p>
        </w:tc>
        <w:tc>
          <w:tcPr>
            <w:tcW w:w="4280" w:type="dxa"/>
          </w:tcPr>
          <w:p w14:paraId="3F3C2B2C" w14:textId="77777777" w:rsidR="00DB7C74" w:rsidRPr="00076C89" w:rsidRDefault="0068190C" w:rsidP="00265E59">
            <w:pPr>
              <w:rPr>
                <w:rStyle w:val="a6"/>
                <w:i w:val="0"/>
              </w:rPr>
            </w:pPr>
            <w:r w:rsidRPr="0068190C">
              <w:rPr>
                <w:rStyle w:val="a6"/>
                <w:rFonts w:hint="eastAsia"/>
                <w:i w:val="0"/>
              </w:rPr>
              <w:t>batch set idlist key</w:t>
            </w:r>
            <w:r w:rsidRPr="0068190C">
              <w:rPr>
                <w:rStyle w:val="a6"/>
                <w:rFonts w:hint="eastAsia"/>
                <w:i w:val="0"/>
              </w:rPr>
              <w:t>的</w:t>
            </w:r>
            <w:r w:rsidRPr="0068190C">
              <w:rPr>
                <w:rStyle w:val="a6"/>
                <w:rFonts w:hint="eastAsia"/>
                <w:i w:val="0"/>
              </w:rPr>
              <w:t>value</w:t>
            </w:r>
          </w:p>
        </w:tc>
      </w:tr>
      <w:tr w:rsidR="00DB7C74" w:rsidRPr="00076C89" w14:paraId="0F830BCD" w14:textId="77777777" w:rsidTr="0068190C">
        <w:tc>
          <w:tcPr>
            <w:tcW w:w="695" w:type="dxa"/>
          </w:tcPr>
          <w:p w14:paraId="7CC84BC2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3845" w:type="dxa"/>
          </w:tcPr>
          <w:p w14:paraId="2B0F4E29" w14:textId="77777777" w:rsidR="00DB7C74" w:rsidRDefault="0068190C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r w:rsidRPr="0068190C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Del</w:t>
            </w:r>
          </w:p>
        </w:tc>
        <w:tc>
          <w:tcPr>
            <w:tcW w:w="4280" w:type="dxa"/>
          </w:tcPr>
          <w:p w14:paraId="05364F0B" w14:textId="77777777" w:rsidR="00DB7C74" w:rsidRDefault="0068190C" w:rsidP="00265E59">
            <w:pPr>
              <w:rPr>
                <w:rStyle w:val="a6"/>
                <w:i w:val="0"/>
              </w:rPr>
            </w:pPr>
            <w:r w:rsidRPr="0068190C">
              <w:rPr>
                <w:rStyle w:val="a6"/>
                <w:i w:val="0"/>
              </w:rPr>
              <w:t>rm key</w:t>
            </w:r>
          </w:p>
        </w:tc>
      </w:tr>
    </w:tbl>
    <w:p w14:paraId="316870CB" w14:textId="77777777" w:rsidR="00311C98" w:rsidRDefault="00311C98" w:rsidP="00311C98">
      <w:pPr>
        <w:pStyle w:val="a5"/>
      </w:pPr>
    </w:p>
    <w:p w14:paraId="0EBBF3DD" w14:textId="77777777" w:rsidR="00311C98" w:rsidRDefault="00B41B81" w:rsidP="00B41B81">
      <w:pPr>
        <w:pStyle w:val="2"/>
      </w:pPr>
      <w:r w:rsidRPr="00B41B81">
        <w:t>IdListCache</w:t>
      </w:r>
      <w:r w:rsidR="00311C98">
        <w:rPr>
          <w:rFonts w:hint="eastAsia"/>
        </w:rPr>
        <w:t>类概述</w:t>
      </w:r>
    </w:p>
    <w:p w14:paraId="5B873023" w14:textId="77777777" w:rsidR="00311C98" w:rsidRPr="00F052F2" w:rsidRDefault="00B41B81" w:rsidP="00311C98">
      <w:r>
        <w:rPr>
          <w:rFonts w:hint="eastAsia"/>
        </w:rPr>
        <w:t>IdList</w:t>
      </w:r>
      <w:r>
        <w:rPr>
          <w:rFonts w:hint="eastAsia"/>
        </w:rPr>
        <w:t>依赖使用</w:t>
      </w:r>
      <w:r>
        <w:rPr>
          <w:rFonts w:hint="eastAsia"/>
        </w:rPr>
        <w:t>Redis</w:t>
      </w:r>
      <w:r>
        <w:rPr>
          <w:rFonts w:hint="eastAsia"/>
        </w:rPr>
        <w:t>缓存服务进行</w:t>
      </w:r>
      <w:r>
        <w:rPr>
          <w:rFonts w:hint="eastAsia"/>
        </w:rPr>
        <w:t>Id</w:t>
      </w:r>
      <w:r>
        <w:rPr>
          <w:rFonts w:hint="eastAsia"/>
        </w:rPr>
        <w:t>的排序和计算业务</w:t>
      </w:r>
      <w:r w:rsidR="00311C98">
        <w:rPr>
          <w:rFonts w:hint="eastAsia"/>
        </w:rPr>
        <w:t>。</w:t>
      </w:r>
    </w:p>
    <w:p w14:paraId="6C4E9A29" w14:textId="77777777" w:rsidR="00311C98" w:rsidRPr="00A07527" w:rsidRDefault="00311C98" w:rsidP="00311C98">
      <w:pPr>
        <w:pStyle w:val="3"/>
      </w:pPr>
      <w:r>
        <w:rPr>
          <w:rFonts w:hint="eastAsia"/>
        </w:rPr>
        <w:t>类功能定义</w:t>
      </w:r>
    </w:p>
    <w:p w14:paraId="1E7D02DE" w14:textId="77777777" w:rsidR="00311C98" w:rsidRPr="00557EE7" w:rsidRDefault="00311C98" w:rsidP="00311C98">
      <w:r>
        <w:rPr>
          <w:rStyle w:val="a6"/>
          <w:rFonts w:hint="eastAsia"/>
        </w:rPr>
        <w:tab/>
      </w:r>
      <w:r>
        <w:rPr>
          <w:rFonts w:hint="eastAsia"/>
        </w:rPr>
        <w:t>表</w:t>
      </w:r>
      <w:r>
        <w:rPr>
          <w:rFonts w:hint="eastAsia"/>
        </w:rPr>
        <w:t>3-1</w:t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"/>
        <w:gridCol w:w="3966"/>
        <w:gridCol w:w="4163"/>
      </w:tblGrid>
      <w:tr w:rsidR="00DB7C74" w:rsidRPr="00076C89" w14:paraId="260863AF" w14:textId="77777777" w:rsidTr="00265E59">
        <w:tc>
          <w:tcPr>
            <w:tcW w:w="691" w:type="dxa"/>
            <w:shd w:val="clear" w:color="auto" w:fill="CCCCCC"/>
          </w:tcPr>
          <w:p w14:paraId="3CE3CEBF" w14:textId="77777777" w:rsidR="00DB7C74" w:rsidRPr="00076C89" w:rsidRDefault="00DB7C74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3966" w:type="dxa"/>
            <w:shd w:val="clear" w:color="auto" w:fill="CCCCCC"/>
          </w:tcPr>
          <w:p w14:paraId="0A7F55E6" w14:textId="77777777" w:rsidR="00DB7C74" w:rsidRPr="00076C89" w:rsidRDefault="00DB7C74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4163" w:type="dxa"/>
            <w:shd w:val="clear" w:color="auto" w:fill="CCCCCC"/>
          </w:tcPr>
          <w:p w14:paraId="520F0A3B" w14:textId="77777777" w:rsidR="00DB7C74" w:rsidRPr="00076C89" w:rsidRDefault="00DB7C74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DB7C74" w:rsidRPr="00076C89" w14:paraId="4DF9B2A8" w14:textId="77777777" w:rsidTr="00265E59">
        <w:tc>
          <w:tcPr>
            <w:tcW w:w="691" w:type="dxa"/>
          </w:tcPr>
          <w:p w14:paraId="2AE4F9C8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3966" w:type="dxa"/>
          </w:tcPr>
          <w:p w14:paraId="2D4F32E4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 w:rsidRPr="00B41B81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addId</w:t>
            </w:r>
          </w:p>
        </w:tc>
        <w:tc>
          <w:tcPr>
            <w:tcW w:w="4163" w:type="dxa"/>
          </w:tcPr>
          <w:p w14:paraId="5260285F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 w:rsidRPr="00B41B81">
              <w:rPr>
                <w:rStyle w:val="a6"/>
                <w:rFonts w:hint="eastAsia"/>
                <w:i w:val="0"/>
              </w:rPr>
              <w:t>idlist</w:t>
            </w:r>
            <w:r w:rsidRPr="00B41B81">
              <w:rPr>
                <w:rStyle w:val="a6"/>
                <w:rFonts w:hint="eastAsia"/>
                <w:i w:val="0"/>
              </w:rPr>
              <w:t>添加</w:t>
            </w:r>
            <w:r w:rsidRPr="00B41B81">
              <w:rPr>
                <w:rStyle w:val="a6"/>
                <w:rFonts w:hint="eastAsia"/>
                <w:i w:val="0"/>
              </w:rPr>
              <w:t xml:space="preserve">add  </w:t>
            </w:r>
            <w:r w:rsidRPr="00B41B81">
              <w:rPr>
                <w:rStyle w:val="a6"/>
                <w:rFonts w:hint="eastAsia"/>
                <w:i w:val="0"/>
              </w:rPr>
              <w:t>添加成功同时会标记操作结果为成功</w:t>
            </w:r>
          </w:p>
        </w:tc>
      </w:tr>
      <w:tr w:rsidR="00DB7C74" w:rsidRPr="00076C89" w14:paraId="2458C940" w14:textId="77777777" w:rsidTr="00265E59">
        <w:tc>
          <w:tcPr>
            <w:tcW w:w="691" w:type="dxa"/>
          </w:tcPr>
          <w:p w14:paraId="7F47B151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3966" w:type="dxa"/>
          </w:tcPr>
          <w:p w14:paraId="7C6A6BE7" w14:textId="77777777" w:rsidR="00DB7C74" w:rsidRPr="00B41B81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 w:rsidRPr="00B41B81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addIds</w:t>
            </w:r>
          </w:p>
        </w:tc>
        <w:tc>
          <w:tcPr>
            <w:tcW w:w="4163" w:type="dxa"/>
          </w:tcPr>
          <w:p w14:paraId="19BA8A4F" w14:textId="77777777" w:rsidR="00DB7C74" w:rsidRPr="00B41B81" w:rsidRDefault="00DB7C74" w:rsidP="00265E59">
            <w:pPr>
              <w:rPr>
                <w:rStyle w:val="a6"/>
                <w:i w:val="0"/>
              </w:rPr>
            </w:pPr>
            <w:r w:rsidRPr="00B41B81">
              <w:rPr>
                <w:rStyle w:val="a6"/>
                <w:rFonts w:hint="eastAsia"/>
                <w:i w:val="0"/>
              </w:rPr>
              <w:t>idlist</w:t>
            </w:r>
            <w:r w:rsidRPr="00B41B81">
              <w:rPr>
                <w:rStyle w:val="a6"/>
                <w:rFonts w:hint="eastAsia"/>
                <w:i w:val="0"/>
              </w:rPr>
              <w:t>添加多个</w:t>
            </w:r>
            <w:r w:rsidRPr="00B41B81">
              <w:rPr>
                <w:rStyle w:val="a6"/>
                <w:rFonts w:hint="eastAsia"/>
                <w:i w:val="0"/>
              </w:rPr>
              <w:t xml:space="preserve">id </w:t>
            </w:r>
            <w:r w:rsidRPr="00B41B81">
              <w:rPr>
                <w:rStyle w:val="a6"/>
                <w:rFonts w:hint="eastAsia"/>
                <w:i w:val="0"/>
              </w:rPr>
              <w:t>一次最多</w:t>
            </w:r>
            <w:r w:rsidRPr="00B41B81">
              <w:rPr>
                <w:rStyle w:val="a6"/>
                <w:rFonts w:hint="eastAsia"/>
                <w:i w:val="0"/>
              </w:rPr>
              <w:t>200</w:t>
            </w:r>
            <w:r w:rsidRPr="00B41B81">
              <w:rPr>
                <w:rStyle w:val="a6"/>
                <w:rFonts w:hint="eastAsia"/>
                <w:i w:val="0"/>
              </w:rPr>
              <w:t>个记录</w:t>
            </w:r>
          </w:p>
        </w:tc>
      </w:tr>
      <w:tr w:rsidR="00DB7C74" w:rsidRPr="00076C89" w14:paraId="59E8457A" w14:textId="77777777" w:rsidTr="00265E59">
        <w:tc>
          <w:tcPr>
            <w:tcW w:w="691" w:type="dxa"/>
          </w:tcPr>
          <w:p w14:paraId="7D2D59D6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3966" w:type="dxa"/>
          </w:tcPr>
          <w:p w14:paraId="4FDC72C8" w14:textId="77777777" w:rsidR="00DB7C74" w:rsidRPr="00B41B81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 w:rsidRPr="00B41B81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delId</w:t>
            </w:r>
          </w:p>
        </w:tc>
        <w:tc>
          <w:tcPr>
            <w:tcW w:w="4163" w:type="dxa"/>
          </w:tcPr>
          <w:p w14:paraId="572C4F3A" w14:textId="77777777" w:rsidR="00DB7C74" w:rsidRPr="00B41B81" w:rsidRDefault="00DB7C74" w:rsidP="00265E59">
            <w:pPr>
              <w:rPr>
                <w:rStyle w:val="a6"/>
                <w:i w:val="0"/>
              </w:rPr>
            </w:pPr>
            <w:r w:rsidRPr="00B41B81">
              <w:rPr>
                <w:rStyle w:val="a6"/>
                <w:rFonts w:hint="eastAsia"/>
                <w:i w:val="0"/>
              </w:rPr>
              <w:t>删除</w:t>
            </w:r>
            <w:r w:rsidRPr="00B41B81">
              <w:rPr>
                <w:rStyle w:val="a6"/>
                <w:rFonts w:hint="eastAsia"/>
                <w:i w:val="0"/>
              </w:rPr>
              <w:t xml:space="preserve">idlist </w:t>
            </w:r>
            <w:r w:rsidRPr="00B41B81">
              <w:rPr>
                <w:rStyle w:val="a6"/>
                <w:rFonts w:hint="eastAsia"/>
                <w:i w:val="0"/>
              </w:rPr>
              <w:t>一条</w:t>
            </w:r>
            <w:r w:rsidRPr="00B41B81">
              <w:rPr>
                <w:rStyle w:val="a6"/>
                <w:rFonts w:hint="eastAsia"/>
                <w:i w:val="0"/>
              </w:rPr>
              <w:t>id</w:t>
            </w:r>
          </w:p>
        </w:tc>
      </w:tr>
      <w:tr w:rsidR="00DB7C74" w:rsidRPr="00076C89" w14:paraId="1EEC9131" w14:textId="77777777" w:rsidTr="00265E59">
        <w:tc>
          <w:tcPr>
            <w:tcW w:w="691" w:type="dxa"/>
          </w:tcPr>
          <w:p w14:paraId="3EBE3841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3966" w:type="dxa"/>
          </w:tcPr>
          <w:p w14:paraId="2280F4C6" w14:textId="77777777" w:rsidR="00DB7C74" w:rsidRPr="00B41B81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  <w:u w:val="single"/>
              </w:rPr>
              <w:t>d</w:t>
            </w:r>
            <w:r w:rsidRPr="00B41B81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elkey</w:t>
            </w:r>
          </w:p>
        </w:tc>
        <w:tc>
          <w:tcPr>
            <w:tcW w:w="4163" w:type="dxa"/>
          </w:tcPr>
          <w:p w14:paraId="483B1DA1" w14:textId="77777777" w:rsidR="00DB7C74" w:rsidRPr="00B41B81" w:rsidRDefault="00DB7C74" w:rsidP="00265E59">
            <w:pPr>
              <w:rPr>
                <w:rStyle w:val="a6"/>
                <w:i w:val="0"/>
              </w:rPr>
            </w:pPr>
            <w:r w:rsidRPr="00B41B81">
              <w:rPr>
                <w:rStyle w:val="a6"/>
                <w:rFonts w:hint="eastAsia"/>
                <w:i w:val="0"/>
              </w:rPr>
              <w:t>删除</w:t>
            </w:r>
            <w:r w:rsidRPr="00B41B81">
              <w:rPr>
                <w:rStyle w:val="a6"/>
                <w:rFonts w:hint="eastAsia"/>
                <w:i w:val="0"/>
              </w:rPr>
              <w:t>key</w:t>
            </w:r>
          </w:p>
        </w:tc>
      </w:tr>
      <w:tr w:rsidR="00DB7C74" w:rsidRPr="00076C89" w14:paraId="4703B548" w14:textId="77777777" w:rsidTr="00265E59">
        <w:tc>
          <w:tcPr>
            <w:tcW w:w="691" w:type="dxa"/>
          </w:tcPr>
          <w:p w14:paraId="748AC742" w14:textId="77777777" w:rsidR="00DB7C74" w:rsidRPr="00076C89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3966" w:type="dxa"/>
          </w:tcPr>
          <w:p w14:paraId="0B0B339A" w14:textId="77777777" w:rsidR="00DB7C74" w:rsidRPr="00B41B81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 w:rsidRPr="00B41B81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delIds</w:t>
            </w:r>
          </w:p>
        </w:tc>
        <w:tc>
          <w:tcPr>
            <w:tcW w:w="4163" w:type="dxa"/>
          </w:tcPr>
          <w:p w14:paraId="47C761E7" w14:textId="77777777" w:rsidR="00DB7C74" w:rsidRPr="00B41B81" w:rsidRDefault="00DB7C74" w:rsidP="00265E59">
            <w:pPr>
              <w:rPr>
                <w:rStyle w:val="a6"/>
                <w:i w:val="0"/>
              </w:rPr>
            </w:pPr>
            <w:r w:rsidRPr="00B41B81">
              <w:rPr>
                <w:rStyle w:val="a6"/>
                <w:rFonts w:hint="eastAsia"/>
                <w:i w:val="0"/>
              </w:rPr>
              <w:t>删除</w:t>
            </w:r>
            <w:r w:rsidRPr="00B41B81">
              <w:rPr>
                <w:rStyle w:val="a6"/>
                <w:rFonts w:hint="eastAsia"/>
                <w:i w:val="0"/>
              </w:rPr>
              <w:t xml:space="preserve">idlist </w:t>
            </w:r>
            <w:r w:rsidRPr="00B41B81">
              <w:rPr>
                <w:rStyle w:val="a6"/>
                <w:rFonts w:hint="eastAsia"/>
                <w:i w:val="0"/>
              </w:rPr>
              <w:t>多个</w:t>
            </w:r>
            <w:r w:rsidRPr="00B41B81">
              <w:rPr>
                <w:rStyle w:val="a6"/>
                <w:rFonts w:hint="eastAsia"/>
                <w:i w:val="0"/>
              </w:rPr>
              <w:t>id</w:t>
            </w:r>
          </w:p>
        </w:tc>
      </w:tr>
      <w:tr w:rsidR="00DB7C74" w:rsidRPr="00076C89" w14:paraId="6FBAD2BC" w14:textId="77777777" w:rsidTr="00265E59">
        <w:tc>
          <w:tcPr>
            <w:tcW w:w="691" w:type="dxa"/>
          </w:tcPr>
          <w:p w14:paraId="744E673E" w14:textId="77777777" w:rsidR="00DB7C74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3966" w:type="dxa"/>
          </w:tcPr>
          <w:p w14:paraId="7EDB986D" w14:textId="77777777" w:rsidR="00DB7C74" w:rsidRPr="00B41B81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 w:rsidRPr="00B41B81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batchDelIds</w:t>
            </w:r>
          </w:p>
        </w:tc>
        <w:tc>
          <w:tcPr>
            <w:tcW w:w="4163" w:type="dxa"/>
          </w:tcPr>
          <w:p w14:paraId="497384CF" w14:textId="77777777" w:rsidR="00DB7C74" w:rsidRPr="00B41B81" w:rsidRDefault="00DB7C74" w:rsidP="00265E59">
            <w:pPr>
              <w:rPr>
                <w:rStyle w:val="a6"/>
                <w:i w:val="0"/>
              </w:rPr>
            </w:pPr>
            <w:r w:rsidRPr="00B41B81">
              <w:rPr>
                <w:rStyle w:val="a6"/>
                <w:rFonts w:hint="eastAsia"/>
                <w:i w:val="0"/>
              </w:rPr>
              <w:t>删除</w:t>
            </w:r>
            <w:r w:rsidRPr="00B41B81">
              <w:rPr>
                <w:rStyle w:val="a6"/>
                <w:rFonts w:hint="eastAsia"/>
                <w:i w:val="0"/>
              </w:rPr>
              <w:t xml:space="preserve">idlist </w:t>
            </w:r>
            <w:r w:rsidRPr="00B41B81">
              <w:rPr>
                <w:rStyle w:val="a6"/>
                <w:rFonts w:hint="eastAsia"/>
                <w:i w:val="0"/>
              </w:rPr>
              <w:t>多个</w:t>
            </w:r>
            <w:r w:rsidRPr="00B41B81">
              <w:rPr>
                <w:rStyle w:val="a6"/>
                <w:rFonts w:hint="eastAsia"/>
                <w:i w:val="0"/>
              </w:rPr>
              <w:t>id</w:t>
            </w:r>
          </w:p>
        </w:tc>
      </w:tr>
      <w:tr w:rsidR="00DB7C74" w:rsidRPr="00076C89" w14:paraId="1B0FF60A" w14:textId="77777777" w:rsidTr="00265E59">
        <w:tc>
          <w:tcPr>
            <w:tcW w:w="691" w:type="dxa"/>
          </w:tcPr>
          <w:p w14:paraId="6D3378D2" w14:textId="77777777" w:rsidR="00DB7C74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7</w:t>
            </w:r>
          </w:p>
        </w:tc>
        <w:tc>
          <w:tcPr>
            <w:tcW w:w="3966" w:type="dxa"/>
          </w:tcPr>
          <w:p w14:paraId="6AAEFA4F" w14:textId="77777777" w:rsidR="00DB7C74" w:rsidRPr="00B41B81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 w:rsidRPr="00B41B81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batchDelIds</w:t>
            </w:r>
          </w:p>
        </w:tc>
        <w:tc>
          <w:tcPr>
            <w:tcW w:w="4163" w:type="dxa"/>
          </w:tcPr>
          <w:p w14:paraId="55C5A9CD" w14:textId="77777777" w:rsidR="00DB7C74" w:rsidRPr="00B41B81" w:rsidRDefault="00DB7C74" w:rsidP="00265E59">
            <w:pPr>
              <w:rPr>
                <w:rStyle w:val="a6"/>
                <w:i w:val="0"/>
              </w:rPr>
            </w:pPr>
            <w:r w:rsidRPr="00B41B81">
              <w:rPr>
                <w:rStyle w:val="a6"/>
                <w:rFonts w:hint="eastAsia"/>
                <w:i w:val="0"/>
              </w:rPr>
              <w:t>批量删除</w:t>
            </w:r>
            <w:r w:rsidRPr="00B41B81">
              <w:rPr>
                <w:rStyle w:val="a6"/>
                <w:rFonts w:hint="eastAsia"/>
                <w:i w:val="0"/>
              </w:rPr>
              <w:t xml:space="preserve">idlist </w:t>
            </w:r>
            <w:r w:rsidRPr="00B41B81">
              <w:rPr>
                <w:rStyle w:val="a6"/>
                <w:rFonts w:hint="eastAsia"/>
                <w:i w:val="0"/>
              </w:rPr>
              <w:t>多个</w:t>
            </w:r>
            <w:r w:rsidRPr="00B41B81">
              <w:rPr>
                <w:rStyle w:val="a6"/>
                <w:rFonts w:hint="eastAsia"/>
                <w:i w:val="0"/>
              </w:rPr>
              <w:t>id</w:t>
            </w:r>
          </w:p>
        </w:tc>
      </w:tr>
      <w:tr w:rsidR="00DB7C74" w:rsidRPr="00076C89" w14:paraId="463019BD" w14:textId="77777777" w:rsidTr="00265E59">
        <w:tc>
          <w:tcPr>
            <w:tcW w:w="691" w:type="dxa"/>
          </w:tcPr>
          <w:p w14:paraId="4E5EABEF" w14:textId="77777777" w:rsidR="00DB7C74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lastRenderedPageBreak/>
              <w:t>8</w:t>
            </w:r>
          </w:p>
        </w:tc>
        <w:tc>
          <w:tcPr>
            <w:tcW w:w="3966" w:type="dxa"/>
          </w:tcPr>
          <w:p w14:paraId="20F6C28C" w14:textId="77777777" w:rsidR="00DB7C74" w:rsidRPr="00B41B81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 w:rsidRPr="00B41B81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getIdList</w:t>
            </w:r>
          </w:p>
        </w:tc>
        <w:tc>
          <w:tcPr>
            <w:tcW w:w="4163" w:type="dxa"/>
          </w:tcPr>
          <w:p w14:paraId="35923CB7" w14:textId="77777777" w:rsidR="00DB7C74" w:rsidRPr="00B41B81" w:rsidRDefault="00DB7C74" w:rsidP="00265E59">
            <w:pPr>
              <w:rPr>
                <w:rStyle w:val="a6"/>
                <w:i w:val="0"/>
              </w:rPr>
            </w:pPr>
            <w:r w:rsidRPr="00B41B81">
              <w:rPr>
                <w:rStyle w:val="a6"/>
                <w:rFonts w:hint="eastAsia"/>
                <w:i w:val="0"/>
              </w:rPr>
              <w:t>获取一个</w:t>
            </w:r>
            <w:r w:rsidRPr="00B41B81">
              <w:rPr>
                <w:rStyle w:val="a6"/>
                <w:rFonts w:hint="eastAsia"/>
                <w:i w:val="0"/>
              </w:rPr>
              <w:t>key</w:t>
            </w:r>
            <w:r w:rsidRPr="00B41B81">
              <w:rPr>
                <w:rStyle w:val="a6"/>
                <w:rFonts w:hint="eastAsia"/>
                <w:i w:val="0"/>
              </w:rPr>
              <w:t>对应的</w:t>
            </w:r>
            <w:r w:rsidRPr="00B41B81">
              <w:rPr>
                <w:rStyle w:val="a6"/>
                <w:rFonts w:hint="eastAsia"/>
                <w:i w:val="0"/>
              </w:rPr>
              <w:t>idlist -1</w:t>
            </w:r>
            <w:r w:rsidRPr="00B41B81">
              <w:rPr>
                <w:rStyle w:val="a6"/>
                <w:rFonts w:hint="eastAsia"/>
                <w:i w:val="0"/>
              </w:rPr>
              <w:t>全部</w:t>
            </w:r>
          </w:p>
        </w:tc>
      </w:tr>
      <w:tr w:rsidR="00DB7C74" w:rsidRPr="00076C89" w14:paraId="78658B2C" w14:textId="77777777" w:rsidTr="00265E59">
        <w:tc>
          <w:tcPr>
            <w:tcW w:w="691" w:type="dxa"/>
          </w:tcPr>
          <w:p w14:paraId="3E5838A8" w14:textId="77777777" w:rsidR="00DB7C74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9</w:t>
            </w:r>
          </w:p>
        </w:tc>
        <w:tc>
          <w:tcPr>
            <w:tcW w:w="3966" w:type="dxa"/>
          </w:tcPr>
          <w:p w14:paraId="59826C6E" w14:textId="77777777" w:rsidR="00DB7C74" w:rsidRPr="00B41B81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 w:rsidRPr="00B41B81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getIdListByScore</w:t>
            </w:r>
          </w:p>
        </w:tc>
        <w:tc>
          <w:tcPr>
            <w:tcW w:w="4163" w:type="dxa"/>
          </w:tcPr>
          <w:p w14:paraId="7B86AB46" w14:textId="77777777" w:rsidR="00DB7C74" w:rsidRPr="00B41B81" w:rsidRDefault="00DB7C74" w:rsidP="00265E59">
            <w:pPr>
              <w:rPr>
                <w:rStyle w:val="a6"/>
                <w:i w:val="0"/>
              </w:rPr>
            </w:pPr>
            <w:r w:rsidRPr="00B41B81">
              <w:rPr>
                <w:rStyle w:val="a6"/>
                <w:rFonts w:hint="eastAsia"/>
                <w:i w:val="0"/>
              </w:rPr>
              <w:t>获取一个</w:t>
            </w:r>
            <w:r w:rsidRPr="00B41B81">
              <w:rPr>
                <w:rStyle w:val="a6"/>
                <w:rFonts w:hint="eastAsia"/>
                <w:i w:val="0"/>
              </w:rPr>
              <w:t>key</w:t>
            </w:r>
            <w:r w:rsidRPr="00B41B81">
              <w:rPr>
                <w:rStyle w:val="a6"/>
                <w:rFonts w:hint="eastAsia"/>
                <w:i w:val="0"/>
              </w:rPr>
              <w:t>在</w:t>
            </w:r>
            <w:r w:rsidRPr="00B41B81">
              <w:rPr>
                <w:rStyle w:val="a6"/>
                <w:rFonts w:hint="eastAsia"/>
                <w:i w:val="0"/>
              </w:rPr>
              <w:t>score</w:t>
            </w:r>
            <w:r w:rsidRPr="00B41B81">
              <w:rPr>
                <w:rStyle w:val="a6"/>
                <w:rFonts w:hint="eastAsia"/>
                <w:i w:val="0"/>
              </w:rPr>
              <w:t>时间之间的</w:t>
            </w:r>
            <w:r w:rsidRPr="00B41B81">
              <w:rPr>
                <w:rStyle w:val="a6"/>
                <w:rFonts w:hint="eastAsia"/>
                <w:i w:val="0"/>
              </w:rPr>
              <w:t xml:space="preserve">idlist  </w:t>
            </w:r>
            <w:r w:rsidRPr="00B41B81">
              <w:rPr>
                <w:rStyle w:val="a6"/>
                <w:rFonts w:hint="eastAsia"/>
                <w:i w:val="0"/>
              </w:rPr>
              <w:t>从小到大</w:t>
            </w:r>
          </w:p>
        </w:tc>
      </w:tr>
      <w:tr w:rsidR="00DB7C74" w:rsidRPr="00076C89" w14:paraId="4F096246" w14:textId="77777777" w:rsidTr="00265E59">
        <w:tc>
          <w:tcPr>
            <w:tcW w:w="691" w:type="dxa"/>
          </w:tcPr>
          <w:p w14:paraId="6A9902CE" w14:textId="77777777" w:rsidR="00DB7C74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10</w:t>
            </w:r>
          </w:p>
        </w:tc>
        <w:tc>
          <w:tcPr>
            <w:tcW w:w="3966" w:type="dxa"/>
          </w:tcPr>
          <w:p w14:paraId="0B0D815D" w14:textId="77777777" w:rsidR="00DB7C74" w:rsidRPr="00B41B81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 w:rsidRPr="00B41B81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getIdListByScoreDesc</w:t>
            </w:r>
          </w:p>
        </w:tc>
        <w:tc>
          <w:tcPr>
            <w:tcW w:w="4163" w:type="dxa"/>
          </w:tcPr>
          <w:p w14:paraId="20288F2D" w14:textId="77777777" w:rsidR="00DB7C74" w:rsidRPr="00B41B81" w:rsidRDefault="00DB7C74" w:rsidP="00265E59">
            <w:pPr>
              <w:rPr>
                <w:rStyle w:val="a6"/>
                <w:i w:val="0"/>
              </w:rPr>
            </w:pPr>
            <w:r w:rsidRPr="00B41B81">
              <w:rPr>
                <w:rStyle w:val="a6"/>
                <w:rFonts w:hint="eastAsia"/>
                <w:i w:val="0"/>
              </w:rPr>
              <w:t>获取一个</w:t>
            </w:r>
            <w:r w:rsidRPr="00B41B81">
              <w:rPr>
                <w:rStyle w:val="a6"/>
                <w:rFonts w:hint="eastAsia"/>
                <w:i w:val="0"/>
              </w:rPr>
              <w:t>key</w:t>
            </w:r>
            <w:r w:rsidRPr="00B41B81">
              <w:rPr>
                <w:rStyle w:val="a6"/>
                <w:rFonts w:hint="eastAsia"/>
                <w:i w:val="0"/>
              </w:rPr>
              <w:t>在</w:t>
            </w:r>
            <w:r w:rsidRPr="00B41B81">
              <w:rPr>
                <w:rStyle w:val="a6"/>
                <w:rFonts w:hint="eastAsia"/>
                <w:i w:val="0"/>
              </w:rPr>
              <w:t>score</w:t>
            </w:r>
            <w:r w:rsidRPr="00B41B81">
              <w:rPr>
                <w:rStyle w:val="a6"/>
                <w:rFonts w:hint="eastAsia"/>
                <w:i w:val="0"/>
              </w:rPr>
              <w:t>时间之间的</w:t>
            </w:r>
            <w:r w:rsidRPr="00B41B81">
              <w:rPr>
                <w:rStyle w:val="a6"/>
                <w:rFonts w:hint="eastAsia"/>
                <w:i w:val="0"/>
              </w:rPr>
              <w:t xml:space="preserve">idlist  </w:t>
            </w:r>
            <w:r w:rsidRPr="00B41B81">
              <w:rPr>
                <w:rStyle w:val="a6"/>
                <w:rFonts w:hint="eastAsia"/>
                <w:i w:val="0"/>
              </w:rPr>
              <w:t>从大到小</w:t>
            </w:r>
          </w:p>
        </w:tc>
      </w:tr>
      <w:tr w:rsidR="00DB7C74" w:rsidRPr="00076C89" w14:paraId="5913E96A" w14:textId="77777777" w:rsidTr="00265E59">
        <w:tc>
          <w:tcPr>
            <w:tcW w:w="691" w:type="dxa"/>
          </w:tcPr>
          <w:p w14:paraId="360C08B9" w14:textId="77777777" w:rsidR="00DB7C74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11</w:t>
            </w:r>
          </w:p>
        </w:tc>
        <w:tc>
          <w:tcPr>
            <w:tcW w:w="3966" w:type="dxa"/>
          </w:tcPr>
          <w:p w14:paraId="06B76D43" w14:textId="77777777" w:rsidR="00DB7C74" w:rsidRPr="00B41B81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 w:rsidRPr="00B41B81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batchGetIdListByScoreDesc</w:t>
            </w:r>
          </w:p>
        </w:tc>
        <w:tc>
          <w:tcPr>
            <w:tcW w:w="4163" w:type="dxa"/>
          </w:tcPr>
          <w:p w14:paraId="45E764D4" w14:textId="77777777" w:rsidR="00DB7C74" w:rsidRPr="00B41B81" w:rsidRDefault="00DB7C74" w:rsidP="00265E59">
            <w:pPr>
              <w:rPr>
                <w:rStyle w:val="a6"/>
                <w:i w:val="0"/>
              </w:rPr>
            </w:pPr>
            <w:r w:rsidRPr="00B41B81">
              <w:rPr>
                <w:rStyle w:val="a6"/>
                <w:rFonts w:hint="eastAsia"/>
                <w:i w:val="0"/>
              </w:rPr>
              <w:t>批量获取一个</w:t>
            </w:r>
            <w:r w:rsidRPr="00B41B81">
              <w:rPr>
                <w:rStyle w:val="a6"/>
                <w:rFonts w:hint="eastAsia"/>
                <w:i w:val="0"/>
              </w:rPr>
              <w:t>key</w:t>
            </w:r>
            <w:r w:rsidRPr="00B41B81">
              <w:rPr>
                <w:rStyle w:val="a6"/>
                <w:rFonts w:hint="eastAsia"/>
                <w:i w:val="0"/>
              </w:rPr>
              <w:t>在</w:t>
            </w:r>
            <w:r w:rsidRPr="00B41B81">
              <w:rPr>
                <w:rStyle w:val="a6"/>
                <w:rFonts w:hint="eastAsia"/>
                <w:i w:val="0"/>
              </w:rPr>
              <w:t>score</w:t>
            </w:r>
            <w:r w:rsidRPr="00B41B81">
              <w:rPr>
                <w:rStyle w:val="a6"/>
                <w:rFonts w:hint="eastAsia"/>
                <w:i w:val="0"/>
              </w:rPr>
              <w:t>时间之间的</w:t>
            </w:r>
            <w:r w:rsidRPr="00B41B81">
              <w:rPr>
                <w:rStyle w:val="a6"/>
                <w:rFonts w:hint="eastAsia"/>
                <w:i w:val="0"/>
              </w:rPr>
              <w:t xml:space="preserve">idlist  </w:t>
            </w:r>
            <w:r w:rsidRPr="00B41B81">
              <w:rPr>
                <w:rStyle w:val="a6"/>
                <w:rFonts w:hint="eastAsia"/>
                <w:i w:val="0"/>
              </w:rPr>
              <w:t>从大到小</w:t>
            </w:r>
          </w:p>
        </w:tc>
      </w:tr>
      <w:tr w:rsidR="00DB7C74" w:rsidRPr="00076C89" w14:paraId="6E0C8FDE" w14:textId="77777777" w:rsidTr="00265E59">
        <w:tc>
          <w:tcPr>
            <w:tcW w:w="691" w:type="dxa"/>
          </w:tcPr>
          <w:p w14:paraId="6BEE5D86" w14:textId="77777777" w:rsidR="00DB7C74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12</w:t>
            </w:r>
          </w:p>
        </w:tc>
        <w:tc>
          <w:tcPr>
            <w:tcW w:w="3966" w:type="dxa"/>
          </w:tcPr>
          <w:p w14:paraId="3286CB9A" w14:textId="77777777" w:rsidR="00DB7C74" w:rsidRPr="00B41B81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 w:rsidRPr="00B41B81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getIdListWithScoreByScoreDesc</w:t>
            </w:r>
          </w:p>
        </w:tc>
        <w:tc>
          <w:tcPr>
            <w:tcW w:w="4163" w:type="dxa"/>
          </w:tcPr>
          <w:p w14:paraId="783D9867" w14:textId="77777777" w:rsidR="00DB7C74" w:rsidRPr="00B41B81" w:rsidRDefault="00DB7C74" w:rsidP="00265E59">
            <w:pPr>
              <w:rPr>
                <w:rStyle w:val="a6"/>
                <w:i w:val="0"/>
              </w:rPr>
            </w:pPr>
            <w:r w:rsidRPr="00B41B81">
              <w:rPr>
                <w:rStyle w:val="a6"/>
                <w:rFonts w:hint="eastAsia"/>
                <w:i w:val="0"/>
              </w:rPr>
              <w:t>获取一个</w:t>
            </w:r>
            <w:r w:rsidRPr="00B41B81">
              <w:rPr>
                <w:rStyle w:val="a6"/>
                <w:rFonts w:hint="eastAsia"/>
                <w:i w:val="0"/>
              </w:rPr>
              <w:t>key</w:t>
            </w:r>
            <w:r w:rsidRPr="00B41B81">
              <w:rPr>
                <w:rStyle w:val="a6"/>
                <w:rFonts w:hint="eastAsia"/>
                <w:i w:val="0"/>
              </w:rPr>
              <w:t>在</w:t>
            </w:r>
            <w:r w:rsidRPr="00B41B81">
              <w:rPr>
                <w:rStyle w:val="a6"/>
                <w:rFonts w:hint="eastAsia"/>
                <w:i w:val="0"/>
              </w:rPr>
              <w:t>score</w:t>
            </w:r>
            <w:r w:rsidRPr="00B41B81">
              <w:rPr>
                <w:rStyle w:val="a6"/>
                <w:rFonts w:hint="eastAsia"/>
                <w:i w:val="0"/>
              </w:rPr>
              <w:t>时间之间的</w:t>
            </w:r>
            <w:r w:rsidRPr="00B41B81">
              <w:rPr>
                <w:rStyle w:val="a6"/>
                <w:rFonts w:hint="eastAsia"/>
                <w:i w:val="0"/>
              </w:rPr>
              <w:t xml:space="preserve">idlist with score  </w:t>
            </w:r>
            <w:r w:rsidRPr="00B41B81">
              <w:rPr>
                <w:rStyle w:val="a6"/>
                <w:rFonts w:hint="eastAsia"/>
                <w:i w:val="0"/>
              </w:rPr>
              <w:t>从大到小</w:t>
            </w:r>
          </w:p>
        </w:tc>
      </w:tr>
      <w:tr w:rsidR="00DB7C74" w:rsidRPr="00076C89" w14:paraId="7B315AB3" w14:textId="77777777" w:rsidTr="00265E59">
        <w:tc>
          <w:tcPr>
            <w:tcW w:w="691" w:type="dxa"/>
          </w:tcPr>
          <w:p w14:paraId="72F81994" w14:textId="77777777" w:rsidR="00DB7C74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13</w:t>
            </w:r>
          </w:p>
        </w:tc>
        <w:tc>
          <w:tcPr>
            <w:tcW w:w="3966" w:type="dxa"/>
          </w:tcPr>
          <w:p w14:paraId="32FA2C31" w14:textId="77777777" w:rsidR="00DB7C74" w:rsidRPr="00B41B81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 w:rsidRPr="00B41B81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getIdListCount</w:t>
            </w:r>
          </w:p>
        </w:tc>
        <w:tc>
          <w:tcPr>
            <w:tcW w:w="4163" w:type="dxa"/>
          </w:tcPr>
          <w:p w14:paraId="427E1D28" w14:textId="77777777" w:rsidR="00DB7C74" w:rsidRPr="00B41B81" w:rsidRDefault="00DB7C74" w:rsidP="00265E59">
            <w:pPr>
              <w:rPr>
                <w:rStyle w:val="a6"/>
                <w:i w:val="0"/>
              </w:rPr>
            </w:pPr>
            <w:r w:rsidRPr="00B41B81">
              <w:rPr>
                <w:rStyle w:val="a6"/>
                <w:rFonts w:hint="eastAsia"/>
                <w:i w:val="0"/>
              </w:rPr>
              <w:t>获取某个</w:t>
            </w:r>
            <w:r w:rsidRPr="00B41B81">
              <w:rPr>
                <w:rStyle w:val="a6"/>
                <w:rFonts w:hint="eastAsia"/>
                <w:i w:val="0"/>
              </w:rPr>
              <w:t>key</w:t>
            </w:r>
            <w:r w:rsidRPr="00B41B81">
              <w:rPr>
                <w:rStyle w:val="a6"/>
                <w:rFonts w:hint="eastAsia"/>
                <w:i w:val="0"/>
              </w:rPr>
              <w:t>的总</w:t>
            </w:r>
            <w:r w:rsidRPr="00B41B81">
              <w:rPr>
                <w:rStyle w:val="a6"/>
                <w:rFonts w:hint="eastAsia"/>
                <w:i w:val="0"/>
              </w:rPr>
              <w:t>size</w:t>
            </w:r>
          </w:p>
        </w:tc>
      </w:tr>
      <w:tr w:rsidR="00DB7C74" w:rsidRPr="00076C89" w14:paraId="758D904E" w14:textId="77777777" w:rsidTr="00265E59">
        <w:tc>
          <w:tcPr>
            <w:tcW w:w="691" w:type="dxa"/>
          </w:tcPr>
          <w:p w14:paraId="2F7176B2" w14:textId="77777777" w:rsidR="00DB7C74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14</w:t>
            </w:r>
          </w:p>
        </w:tc>
        <w:tc>
          <w:tcPr>
            <w:tcW w:w="3966" w:type="dxa"/>
          </w:tcPr>
          <w:p w14:paraId="2EE35345" w14:textId="77777777" w:rsidR="00DB7C74" w:rsidRPr="00B41B81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 w:rsidRPr="00B41B81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getFlagByKey</w:t>
            </w:r>
          </w:p>
        </w:tc>
        <w:tc>
          <w:tcPr>
            <w:tcW w:w="4163" w:type="dxa"/>
          </w:tcPr>
          <w:p w14:paraId="61FE5847" w14:textId="77777777" w:rsidR="00DB7C74" w:rsidRPr="00B41B81" w:rsidRDefault="00DB7C74" w:rsidP="00265E59">
            <w:pPr>
              <w:rPr>
                <w:rStyle w:val="a6"/>
                <w:i w:val="0"/>
              </w:rPr>
            </w:pPr>
            <w:r w:rsidRPr="00DB7C74">
              <w:rPr>
                <w:rStyle w:val="a6"/>
                <w:rFonts w:hint="eastAsia"/>
                <w:i w:val="0"/>
              </w:rPr>
              <w:t>获取</w:t>
            </w:r>
            <w:r w:rsidRPr="00DB7C74">
              <w:rPr>
                <w:rStyle w:val="a6"/>
                <w:rFonts w:hint="eastAsia"/>
                <w:i w:val="0"/>
              </w:rPr>
              <w:t>key</w:t>
            </w:r>
            <w:r w:rsidRPr="00DB7C74">
              <w:rPr>
                <w:rStyle w:val="a6"/>
                <w:rFonts w:hint="eastAsia"/>
                <w:i w:val="0"/>
              </w:rPr>
              <w:t>的健康状态</w:t>
            </w:r>
          </w:p>
        </w:tc>
      </w:tr>
      <w:tr w:rsidR="00DB7C74" w:rsidRPr="00076C89" w14:paraId="4C9DD919" w14:textId="77777777" w:rsidTr="00265E59">
        <w:tc>
          <w:tcPr>
            <w:tcW w:w="691" w:type="dxa"/>
          </w:tcPr>
          <w:p w14:paraId="52E5EB7C" w14:textId="77777777" w:rsidR="00DB7C74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15</w:t>
            </w:r>
          </w:p>
        </w:tc>
        <w:tc>
          <w:tcPr>
            <w:tcW w:w="3966" w:type="dxa"/>
          </w:tcPr>
          <w:p w14:paraId="5987C44B" w14:textId="77777777" w:rsidR="00DB7C74" w:rsidRPr="00B41B81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 w:rsidRPr="00DB7C74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setFlagByKey</w:t>
            </w:r>
          </w:p>
        </w:tc>
        <w:tc>
          <w:tcPr>
            <w:tcW w:w="4163" w:type="dxa"/>
          </w:tcPr>
          <w:p w14:paraId="48825FB1" w14:textId="77777777" w:rsidR="00DB7C74" w:rsidRPr="00DB7C74" w:rsidRDefault="00DB7C74" w:rsidP="00265E59">
            <w:pPr>
              <w:rPr>
                <w:rStyle w:val="a6"/>
                <w:i w:val="0"/>
              </w:rPr>
            </w:pPr>
            <w:r w:rsidRPr="00DB7C74">
              <w:rPr>
                <w:rStyle w:val="a6"/>
                <w:rFonts w:hint="eastAsia"/>
                <w:i w:val="0"/>
              </w:rPr>
              <w:t>set key</w:t>
            </w:r>
            <w:r w:rsidRPr="00DB7C74">
              <w:rPr>
                <w:rStyle w:val="a6"/>
                <w:rFonts w:hint="eastAsia"/>
                <w:i w:val="0"/>
              </w:rPr>
              <w:t>的健康状态</w:t>
            </w:r>
          </w:p>
        </w:tc>
      </w:tr>
      <w:tr w:rsidR="00DB7C74" w:rsidRPr="00076C89" w14:paraId="11ED7FA6" w14:textId="77777777" w:rsidTr="00265E59">
        <w:tc>
          <w:tcPr>
            <w:tcW w:w="691" w:type="dxa"/>
          </w:tcPr>
          <w:p w14:paraId="5E9E7F14" w14:textId="77777777" w:rsidR="00DB7C74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16</w:t>
            </w:r>
          </w:p>
        </w:tc>
        <w:tc>
          <w:tcPr>
            <w:tcW w:w="3966" w:type="dxa"/>
          </w:tcPr>
          <w:p w14:paraId="017E0ACB" w14:textId="77777777" w:rsidR="00DB7C74" w:rsidRPr="00DB7C74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 w:rsidRPr="00DB7C74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existMember</w:t>
            </w:r>
          </w:p>
        </w:tc>
        <w:tc>
          <w:tcPr>
            <w:tcW w:w="4163" w:type="dxa"/>
          </w:tcPr>
          <w:p w14:paraId="5B70D022" w14:textId="77777777" w:rsidR="00DB7C74" w:rsidRPr="00DB7C74" w:rsidRDefault="00DB7C74" w:rsidP="00265E59">
            <w:pPr>
              <w:rPr>
                <w:rStyle w:val="a6"/>
                <w:i w:val="0"/>
              </w:rPr>
            </w:pPr>
            <w:r w:rsidRPr="00DB7C74">
              <w:rPr>
                <w:rStyle w:val="a6"/>
                <w:rFonts w:hint="eastAsia"/>
                <w:i w:val="0"/>
              </w:rPr>
              <w:t>idlist key</w:t>
            </w:r>
            <w:r w:rsidRPr="00DB7C74">
              <w:rPr>
                <w:rStyle w:val="a6"/>
                <w:rFonts w:hint="eastAsia"/>
                <w:i w:val="0"/>
              </w:rPr>
              <w:t>是否存在</w:t>
            </w:r>
            <w:r w:rsidRPr="00DB7C74">
              <w:rPr>
                <w:rStyle w:val="a6"/>
                <w:rFonts w:hint="eastAsia"/>
                <w:i w:val="0"/>
              </w:rPr>
              <w:t>resourceId</w:t>
            </w:r>
          </w:p>
        </w:tc>
      </w:tr>
      <w:tr w:rsidR="00DB7C74" w:rsidRPr="00076C89" w14:paraId="607CA42D" w14:textId="77777777" w:rsidTr="00265E59">
        <w:tc>
          <w:tcPr>
            <w:tcW w:w="691" w:type="dxa"/>
          </w:tcPr>
          <w:p w14:paraId="5F46B355" w14:textId="77777777" w:rsidR="00DB7C74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17</w:t>
            </w:r>
          </w:p>
        </w:tc>
        <w:tc>
          <w:tcPr>
            <w:tcW w:w="3966" w:type="dxa"/>
          </w:tcPr>
          <w:p w14:paraId="365AAE47" w14:textId="77777777" w:rsidR="00DB7C74" w:rsidRPr="00DB7C74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 w:rsidRPr="00DB7C74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getBetchListByIdList</w:t>
            </w:r>
          </w:p>
        </w:tc>
        <w:tc>
          <w:tcPr>
            <w:tcW w:w="4163" w:type="dxa"/>
          </w:tcPr>
          <w:p w14:paraId="4FDCB0EF" w14:textId="77777777" w:rsidR="00DB7C74" w:rsidRPr="00DB7C74" w:rsidRDefault="00DB7C74" w:rsidP="00265E59">
            <w:pPr>
              <w:rPr>
                <w:rStyle w:val="a6"/>
                <w:i w:val="0"/>
              </w:rPr>
            </w:pPr>
            <w:r w:rsidRPr="00DB7C74">
              <w:rPr>
                <w:rStyle w:val="a6"/>
                <w:rFonts w:hint="eastAsia"/>
                <w:i w:val="0"/>
              </w:rPr>
              <w:t>获取一批</w:t>
            </w:r>
            <w:r w:rsidRPr="00DB7C74">
              <w:rPr>
                <w:rStyle w:val="a6"/>
                <w:rFonts w:hint="eastAsia"/>
                <w:i w:val="0"/>
              </w:rPr>
              <w:t>ID</w:t>
            </w:r>
            <w:r w:rsidRPr="00DB7C74">
              <w:rPr>
                <w:rStyle w:val="a6"/>
                <w:rFonts w:hint="eastAsia"/>
                <w:i w:val="0"/>
              </w:rPr>
              <w:t>的</w:t>
            </w:r>
            <w:r w:rsidRPr="00DB7C74">
              <w:rPr>
                <w:rStyle w:val="a6"/>
                <w:rFonts w:hint="eastAsia"/>
                <w:i w:val="0"/>
              </w:rPr>
              <w:t>IDLIST</w:t>
            </w:r>
          </w:p>
        </w:tc>
      </w:tr>
      <w:tr w:rsidR="00DB7C74" w:rsidRPr="00076C89" w14:paraId="6C53D159" w14:textId="77777777" w:rsidTr="00265E59">
        <w:tc>
          <w:tcPr>
            <w:tcW w:w="691" w:type="dxa"/>
          </w:tcPr>
          <w:p w14:paraId="28B34D02" w14:textId="77777777" w:rsidR="00DB7C74" w:rsidRDefault="00DB7C74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18</w:t>
            </w:r>
          </w:p>
        </w:tc>
        <w:tc>
          <w:tcPr>
            <w:tcW w:w="3966" w:type="dxa"/>
          </w:tcPr>
          <w:p w14:paraId="019E0678" w14:textId="77777777" w:rsidR="00DB7C74" w:rsidRPr="00DB7C74" w:rsidRDefault="00DB7C74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</w:pPr>
            <w:r w:rsidRPr="00DB7C74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existKey</w:t>
            </w:r>
          </w:p>
        </w:tc>
        <w:tc>
          <w:tcPr>
            <w:tcW w:w="4163" w:type="dxa"/>
          </w:tcPr>
          <w:p w14:paraId="266ADAAC" w14:textId="77777777" w:rsidR="00DB7C74" w:rsidRPr="00DB7C74" w:rsidRDefault="00DB7C74" w:rsidP="00265E59">
            <w:pPr>
              <w:rPr>
                <w:rStyle w:val="a6"/>
                <w:i w:val="0"/>
              </w:rPr>
            </w:pPr>
            <w:r w:rsidRPr="00DB7C74">
              <w:rPr>
                <w:rStyle w:val="a6"/>
                <w:rFonts w:hint="eastAsia"/>
                <w:i w:val="0"/>
              </w:rPr>
              <w:t xml:space="preserve">idlist </w:t>
            </w:r>
            <w:r w:rsidRPr="00DB7C74">
              <w:rPr>
                <w:rStyle w:val="a6"/>
                <w:rFonts w:hint="eastAsia"/>
                <w:i w:val="0"/>
              </w:rPr>
              <w:t>是否存在这个</w:t>
            </w:r>
            <w:r w:rsidRPr="00DB7C74">
              <w:rPr>
                <w:rStyle w:val="a6"/>
                <w:rFonts w:hint="eastAsia"/>
                <w:i w:val="0"/>
              </w:rPr>
              <w:t>key</w:t>
            </w:r>
          </w:p>
        </w:tc>
      </w:tr>
    </w:tbl>
    <w:p w14:paraId="66933901" w14:textId="77777777" w:rsidR="00311C98" w:rsidRDefault="00311C98" w:rsidP="00311C98">
      <w:pPr>
        <w:pStyle w:val="a5"/>
      </w:pPr>
    </w:p>
    <w:p w14:paraId="38FED2BA" w14:textId="77777777" w:rsidR="00311C98" w:rsidRDefault="00714C06" w:rsidP="00714C06">
      <w:pPr>
        <w:pStyle w:val="2"/>
      </w:pPr>
      <w:r w:rsidRPr="00714C06">
        <w:t>IdListDao</w:t>
      </w:r>
      <w:r w:rsidR="00311C98">
        <w:rPr>
          <w:rFonts w:hint="eastAsia"/>
        </w:rPr>
        <w:t>类概述</w:t>
      </w:r>
    </w:p>
    <w:p w14:paraId="22E6EA9C" w14:textId="77777777" w:rsidR="00311C98" w:rsidRPr="00F052F2" w:rsidRDefault="00311C98" w:rsidP="00311C98">
      <w:r>
        <w:rPr>
          <w:rFonts w:hint="eastAsia"/>
        </w:rPr>
        <w:t>封装</w:t>
      </w:r>
      <w:r w:rsidR="00714C06">
        <w:rPr>
          <w:rFonts w:hint="eastAsia"/>
        </w:rPr>
        <w:t>工作圈</w:t>
      </w:r>
      <w:r w:rsidR="00714C06">
        <w:rPr>
          <w:rFonts w:hint="eastAsia"/>
        </w:rPr>
        <w:t>IdList</w:t>
      </w:r>
      <w:r w:rsidR="00714C06">
        <w:rPr>
          <w:rFonts w:hint="eastAsia"/>
        </w:rPr>
        <w:t>的数据持久化业务</w:t>
      </w:r>
    </w:p>
    <w:p w14:paraId="0FC32FA0" w14:textId="77777777" w:rsidR="00311C98" w:rsidRPr="00A07527" w:rsidRDefault="00311C98" w:rsidP="00311C98">
      <w:pPr>
        <w:pStyle w:val="3"/>
      </w:pPr>
      <w:r>
        <w:rPr>
          <w:rFonts w:hint="eastAsia"/>
        </w:rPr>
        <w:t>类功能定义</w:t>
      </w:r>
    </w:p>
    <w:p w14:paraId="4E06D581" w14:textId="77777777" w:rsidR="00311C98" w:rsidRPr="00557EE7" w:rsidRDefault="00311C98" w:rsidP="00311C98">
      <w:r>
        <w:rPr>
          <w:rStyle w:val="a6"/>
          <w:rFonts w:hint="eastAsia"/>
        </w:rPr>
        <w:tab/>
      </w:r>
      <w:r>
        <w:rPr>
          <w:rFonts w:hint="eastAsia"/>
        </w:rPr>
        <w:t>表</w:t>
      </w:r>
      <w:r>
        <w:rPr>
          <w:rFonts w:hint="eastAsia"/>
        </w:rPr>
        <w:t>3-1</w:t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"/>
        <w:gridCol w:w="3966"/>
        <w:gridCol w:w="4163"/>
      </w:tblGrid>
      <w:tr w:rsidR="00311C98" w:rsidRPr="00076C89" w14:paraId="14E03A74" w14:textId="77777777" w:rsidTr="00C64F2B">
        <w:tc>
          <w:tcPr>
            <w:tcW w:w="691" w:type="dxa"/>
            <w:shd w:val="clear" w:color="auto" w:fill="CCCCCC"/>
          </w:tcPr>
          <w:p w14:paraId="7739A188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3966" w:type="dxa"/>
            <w:shd w:val="clear" w:color="auto" w:fill="CCCCCC"/>
          </w:tcPr>
          <w:p w14:paraId="78F6DF48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4163" w:type="dxa"/>
            <w:shd w:val="clear" w:color="auto" w:fill="CCCCCC"/>
          </w:tcPr>
          <w:p w14:paraId="31E0B72E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11C98" w:rsidRPr="00076C89" w14:paraId="6237FE1C" w14:textId="77777777" w:rsidTr="00C64F2B">
        <w:tc>
          <w:tcPr>
            <w:tcW w:w="691" w:type="dxa"/>
          </w:tcPr>
          <w:p w14:paraId="792F2657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3966" w:type="dxa"/>
          </w:tcPr>
          <w:p w14:paraId="20DECC45" w14:textId="77777777" w:rsidR="00311C98" w:rsidRPr="00076C89" w:rsidRDefault="00714C06" w:rsidP="00C64F2B">
            <w:pPr>
              <w:rPr>
                <w:rStyle w:val="a6"/>
                <w:i w:val="0"/>
              </w:rPr>
            </w:pPr>
            <w:r w:rsidRPr="00714C0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Addorupdate</w:t>
            </w:r>
          </w:p>
        </w:tc>
        <w:tc>
          <w:tcPr>
            <w:tcW w:w="4163" w:type="dxa"/>
          </w:tcPr>
          <w:p w14:paraId="1E4F45DD" w14:textId="77777777" w:rsidR="00311C98" w:rsidRPr="00076C89" w:rsidRDefault="00714C06" w:rsidP="00C64F2B">
            <w:pPr>
              <w:rPr>
                <w:rStyle w:val="a6"/>
                <w:i w:val="0"/>
              </w:rPr>
            </w:pPr>
            <w:r w:rsidRPr="00714C06">
              <w:rPr>
                <w:rStyle w:val="a6"/>
                <w:rFonts w:hint="eastAsia"/>
                <w:i w:val="0"/>
              </w:rPr>
              <w:t>添加</w:t>
            </w:r>
            <w:r>
              <w:rPr>
                <w:rStyle w:val="a6"/>
                <w:rFonts w:hint="eastAsia"/>
                <w:i w:val="0"/>
              </w:rPr>
              <w:t>记录</w:t>
            </w:r>
          </w:p>
        </w:tc>
      </w:tr>
      <w:tr w:rsidR="00311C98" w:rsidRPr="00076C89" w14:paraId="4163F6A8" w14:textId="77777777" w:rsidTr="00C64F2B">
        <w:tc>
          <w:tcPr>
            <w:tcW w:w="691" w:type="dxa"/>
          </w:tcPr>
          <w:p w14:paraId="191C554F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3966" w:type="dxa"/>
          </w:tcPr>
          <w:p w14:paraId="6F018912" w14:textId="77777777" w:rsidR="00311C98" w:rsidRPr="00076C89" w:rsidRDefault="00714C06" w:rsidP="00C64F2B">
            <w:pPr>
              <w:rPr>
                <w:rStyle w:val="a6"/>
                <w:i w:val="0"/>
              </w:rPr>
            </w:pPr>
            <w:r w:rsidRPr="00714C0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batchAddOrUpdate</w:t>
            </w:r>
          </w:p>
        </w:tc>
        <w:tc>
          <w:tcPr>
            <w:tcW w:w="4163" w:type="dxa"/>
          </w:tcPr>
          <w:p w14:paraId="28F45B6C" w14:textId="77777777" w:rsidR="00311C98" w:rsidRPr="00076C89" w:rsidRDefault="00714C06" w:rsidP="00C64F2B">
            <w:pPr>
              <w:rPr>
                <w:rStyle w:val="a6"/>
                <w:i w:val="0"/>
              </w:rPr>
            </w:pPr>
            <w:r w:rsidRPr="00714C06">
              <w:rPr>
                <w:rStyle w:val="a6"/>
                <w:rFonts w:hint="eastAsia"/>
                <w:i w:val="0"/>
              </w:rPr>
              <w:t>批量添加</w:t>
            </w:r>
          </w:p>
        </w:tc>
      </w:tr>
      <w:tr w:rsidR="00311C98" w:rsidRPr="00076C89" w14:paraId="106464A4" w14:textId="77777777" w:rsidTr="00C64F2B">
        <w:tc>
          <w:tcPr>
            <w:tcW w:w="691" w:type="dxa"/>
          </w:tcPr>
          <w:p w14:paraId="32FA5C41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3966" w:type="dxa"/>
          </w:tcPr>
          <w:p w14:paraId="49B1FF8E" w14:textId="77777777" w:rsidR="00311C98" w:rsidRPr="00076C89" w:rsidRDefault="00714C06" w:rsidP="00C64F2B">
            <w:pPr>
              <w:rPr>
                <w:rStyle w:val="a6"/>
                <w:i w:val="0"/>
              </w:rPr>
            </w:pPr>
            <w:r w:rsidRPr="00714C0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update</w:t>
            </w:r>
          </w:p>
        </w:tc>
        <w:tc>
          <w:tcPr>
            <w:tcW w:w="4163" w:type="dxa"/>
          </w:tcPr>
          <w:p w14:paraId="4CA5D189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通过时间截来分页获取资源下的评论</w:t>
            </w:r>
          </w:p>
        </w:tc>
      </w:tr>
      <w:tr w:rsidR="00311C98" w:rsidRPr="00076C89" w14:paraId="3C13766A" w14:textId="77777777" w:rsidTr="00C64F2B">
        <w:tc>
          <w:tcPr>
            <w:tcW w:w="691" w:type="dxa"/>
          </w:tcPr>
          <w:p w14:paraId="7675A252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3966" w:type="dxa"/>
          </w:tcPr>
          <w:p w14:paraId="19E10D37" w14:textId="77777777" w:rsidR="00311C98" w:rsidRPr="00076C89" w:rsidRDefault="00714C06" w:rsidP="00C64F2B">
            <w:pPr>
              <w:rPr>
                <w:rStyle w:val="a6"/>
                <w:i w:val="0"/>
              </w:rPr>
            </w:pPr>
            <w:r w:rsidRPr="00714C0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</w:t>
            </w:r>
          </w:p>
        </w:tc>
        <w:tc>
          <w:tcPr>
            <w:tcW w:w="4163" w:type="dxa"/>
          </w:tcPr>
          <w:p w14:paraId="69C4C055" w14:textId="77777777" w:rsidR="00311C98" w:rsidRPr="00076C89" w:rsidRDefault="00714C06" w:rsidP="00C64F2B">
            <w:pPr>
              <w:rPr>
                <w:rStyle w:val="a6"/>
                <w:i w:val="0"/>
              </w:rPr>
            </w:pPr>
            <w:r w:rsidRPr="00714C06">
              <w:rPr>
                <w:rStyle w:val="a6"/>
                <w:rFonts w:hint="eastAsia"/>
                <w:i w:val="0"/>
              </w:rPr>
              <w:t>查找</w:t>
            </w:r>
          </w:p>
        </w:tc>
      </w:tr>
      <w:tr w:rsidR="00311C98" w:rsidRPr="00076C89" w14:paraId="5AC60000" w14:textId="77777777" w:rsidTr="00C64F2B">
        <w:tc>
          <w:tcPr>
            <w:tcW w:w="691" w:type="dxa"/>
          </w:tcPr>
          <w:p w14:paraId="51B28BCF" w14:textId="77777777" w:rsidR="00311C98" w:rsidRDefault="00311C98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3966" w:type="dxa"/>
          </w:tcPr>
          <w:p w14:paraId="49AA7318" w14:textId="77777777" w:rsidR="00311C98" w:rsidRPr="00915DD6" w:rsidRDefault="00714C06" w:rsidP="00C64F2B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714C0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batchFind</w:t>
            </w:r>
          </w:p>
        </w:tc>
        <w:tc>
          <w:tcPr>
            <w:tcW w:w="4163" w:type="dxa"/>
          </w:tcPr>
          <w:p w14:paraId="2B0E32F7" w14:textId="77777777" w:rsidR="00311C98" w:rsidRDefault="00714C06" w:rsidP="00C64F2B">
            <w:pPr>
              <w:rPr>
                <w:rStyle w:val="a6"/>
                <w:i w:val="0"/>
              </w:rPr>
            </w:pPr>
            <w:r w:rsidRPr="00714C06">
              <w:rPr>
                <w:rStyle w:val="a6"/>
                <w:rFonts w:hint="eastAsia"/>
                <w:i w:val="0"/>
              </w:rPr>
              <w:t>批量查询</w:t>
            </w:r>
          </w:p>
        </w:tc>
      </w:tr>
      <w:tr w:rsidR="00311C98" w:rsidRPr="00076C89" w14:paraId="36D742A0" w14:textId="77777777" w:rsidTr="00C64F2B">
        <w:tc>
          <w:tcPr>
            <w:tcW w:w="691" w:type="dxa"/>
          </w:tcPr>
          <w:p w14:paraId="78FAEAC5" w14:textId="77777777" w:rsidR="00311C98" w:rsidRDefault="00311C98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3966" w:type="dxa"/>
          </w:tcPr>
          <w:p w14:paraId="4D0D818D" w14:textId="77777777" w:rsidR="00311C98" w:rsidRPr="00915DD6" w:rsidRDefault="00311C98" w:rsidP="00C64F2B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915DD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rmComments</w:t>
            </w:r>
          </w:p>
        </w:tc>
        <w:tc>
          <w:tcPr>
            <w:tcW w:w="4163" w:type="dxa"/>
          </w:tcPr>
          <w:p w14:paraId="1A2FCCFA" w14:textId="77777777" w:rsidR="00311C98" w:rsidRDefault="00311C98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获取所有被删除的评论</w:t>
            </w:r>
          </w:p>
        </w:tc>
      </w:tr>
    </w:tbl>
    <w:p w14:paraId="7B23C99D" w14:textId="2BCB4587" w:rsidR="00311C98" w:rsidRPr="00AA088E" w:rsidRDefault="00311C98" w:rsidP="00797008">
      <w:pPr>
        <w:pStyle w:val="a5"/>
        <w:ind w:firstLine="0"/>
      </w:pPr>
      <w:bookmarkStart w:id="1" w:name="_GoBack"/>
      <w:bookmarkEnd w:id="0"/>
      <w:bookmarkEnd w:id="1"/>
    </w:p>
    <w:sectPr w:rsidR="00311C98" w:rsidRPr="00AA088E" w:rsidSect="00551E3F">
      <w:headerReference w:type="default" r:id="rId10"/>
      <w:headerReference w:type="first" r:id="rId11"/>
      <w:pgSz w:w="11906" w:h="16838" w:code="9"/>
      <w:pgMar w:top="1134" w:right="851" w:bottom="1134" w:left="1418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B0A99" w14:textId="77777777" w:rsidR="008B53B6" w:rsidRDefault="008B53B6">
      <w:r>
        <w:separator/>
      </w:r>
    </w:p>
  </w:endnote>
  <w:endnote w:type="continuationSeparator" w:id="0">
    <w:p w14:paraId="2A8A96D9" w14:textId="77777777" w:rsidR="008B53B6" w:rsidRDefault="008B5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兰亭黑_GBK">
    <w:altName w:val="Times New Roman"/>
    <w:panose1 w:val="00000000000000000000"/>
    <w:charset w:val="5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B1696" w14:textId="77777777" w:rsidR="008B53B6" w:rsidRDefault="008B53B6">
      <w:r>
        <w:separator/>
      </w:r>
    </w:p>
  </w:footnote>
  <w:footnote w:type="continuationSeparator" w:id="0">
    <w:p w14:paraId="2C173B87" w14:textId="77777777" w:rsidR="008B53B6" w:rsidRDefault="008B5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8BAAE" w14:textId="0CE3C9BF" w:rsidR="00AA088E" w:rsidRDefault="00AA088E">
    <w:pPr>
      <w:pStyle w:val="a3"/>
      <w:ind w:right="360"/>
      <w:jc w:val="both"/>
    </w:pPr>
    <w:r>
      <w:rPr>
        <w:rFonts w:eastAsia="YouYuan" w:hint="eastAsia"/>
      </w:rPr>
      <w:t>概要设计书</w:t>
    </w:r>
    <w:r>
      <w:rPr>
        <w:rFonts w:eastAsia="YouYuan" w:hint="eastAsia"/>
      </w:rPr>
      <w:t xml:space="preserve">                                                                          </w:t>
    </w:r>
    <w:r>
      <w:rPr>
        <w:rFonts w:eastAsia="YouYuan" w:hint="eastAsia"/>
      </w:rPr>
      <w:t>版本：</w:t>
    </w:r>
    <w:r>
      <w:rPr>
        <w:rFonts w:eastAsia="YouYuan" w:hint="eastAsia"/>
      </w:rPr>
      <w:t>0.1.0</w:t>
    </w:r>
    <w:r>
      <w:rPr>
        <w:rFonts w:eastAsia="YouYuan"/>
      </w:rPr>
      <w:t xml:space="preserve">  </w:t>
    </w:r>
    <w:r>
      <w:rPr>
        <w:rFonts w:eastAsia="YouYuan"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797008">
      <w:rPr>
        <w:rStyle w:val="ab"/>
        <w:noProof/>
      </w:rPr>
      <w:t>6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02ED7" w14:textId="77777777" w:rsidR="00AA088E" w:rsidRDefault="00AA088E">
    <w:pPr>
      <w:pStyle w:val="a3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ACCF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D2AF8"/>
    <w:multiLevelType w:val="hybridMultilevel"/>
    <w:tmpl w:val="88D0F3A6"/>
    <w:lvl w:ilvl="0" w:tplc="23F01A8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8572335"/>
    <w:multiLevelType w:val="hybridMultilevel"/>
    <w:tmpl w:val="D4A8A814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8E189C4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400083"/>
    <w:multiLevelType w:val="hybridMultilevel"/>
    <w:tmpl w:val="7A3A856A"/>
    <w:lvl w:ilvl="0" w:tplc="AC68A788">
      <w:start w:val="1"/>
      <w:numFmt w:val="decimal"/>
      <w:lvlText w:val="%1."/>
      <w:lvlJc w:val="left"/>
      <w:pPr>
        <w:ind w:left="360" w:hanging="360"/>
      </w:pPr>
      <w:rPr>
        <w:rFonts w:ascii="Arial" w:eastAsia="STXihei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3429BB"/>
    <w:multiLevelType w:val="hybridMultilevel"/>
    <w:tmpl w:val="3ED01230"/>
    <w:lvl w:ilvl="0" w:tplc="A078A35C">
      <w:start w:val="1"/>
      <w:numFmt w:val="decimal"/>
      <w:lvlText w:val="(%1)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03366E22">
      <w:start w:val="1"/>
      <w:numFmt w:val="decimal"/>
      <w:lvlText w:val="(%2)"/>
      <w:lvlJc w:val="left"/>
      <w:pPr>
        <w:tabs>
          <w:tab w:val="num" w:pos="1290"/>
        </w:tabs>
        <w:ind w:left="129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5" w15:restartNumberingAfterBreak="0">
    <w:nsid w:val="10634E29"/>
    <w:multiLevelType w:val="hybridMultilevel"/>
    <w:tmpl w:val="7BB8B838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BE6CC2CE">
      <w:start w:val="1"/>
      <w:numFmt w:val="decimal"/>
      <w:lvlText w:val="%2．"/>
      <w:lvlJc w:val="left"/>
      <w:pPr>
        <w:tabs>
          <w:tab w:val="num" w:pos="1205"/>
        </w:tabs>
        <w:ind w:left="12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 w15:restartNumberingAfterBreak="0">
    <w:nsid w:val="16626935"/>
    <w:multiLevelType w:val="hybridMultilevel"/>
    <w:tmpl w:val="CED42F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707E21"/>
    <w:multiLevelType w:val="hybridMultilevel"/>
    <w:tmpl w:val="628639BA"/>
    <w:lvl w:ilvl="0" w:tplc="0FA4598A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1E6841A3"/>
    <w:multiLevelType w:val="hybridMultilevel"/>
    <w:tmpl w:val="A010339E"/>
    <w:lvl w:ilvl="0" w:tplc="82EE55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0947617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0FD3F3A"/>
    <w:multiLevelType w:val="hybridMultilevel"/>
    <w:tmpl w:val="18886A6A"/>
    <w:lvl w:ilvl="0" w:tplc="CC6608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DA1A06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6467832"/>
    <w:multiLevelType w:val="hybridMultilevel"/>
    <w:tmpl w:val="155A730E"/>
    <w:lvl w:ilvl="0" w:tplc="23E44AB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D2515EE"/>
    <w:multiLevelType w:val="hybridMultilevel"/>
    <w:tmpl w:val="211A5A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797EC7"/>
    <w:multiLevelType w:val="hybridMultilevel"/>
    <w:tmpl w:val="96361A78"/>
    <w:lvl w:ilvl="0" w:tplc="7C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B903B7"/>
    <w:multiLevelType w:val="hybridMultilevel"/>
    <w:tmpl w:val="86D64074"/>
    <w:lvl w:ilvl="0" w:tplc="04090001">
      <w:start w:val="1"/>
      <w:numFmt w:val="bullet"/>
      <w:lvlText w:val=""/>
      <w:lvlJc w:val="left"/>
      <w:pPr>
        <w:tabs>
          <w:tab w:val="num" w:pos="1205"/>
        </w:tabs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5"/>
        </w:tabs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5"/>
        </w:tabs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5"/>
        </w:tabs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5"/>
        </w:tabs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5"/>
        </w:tabs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20"/>
      </w:pPr>
      <w:rPr>
        <w:rFonts w:ascii="Wingdings" w:hAnsi="Wingdings" w:hint="default"/>
      </w:rPr>
    </w:lvl>
  </w:abstractNum>
  <w:abstractNum w:abstractNumId="16" w15:restartNumberingAfterBreak="0">
    <w:nsid w:val="3E947402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3F7E10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05E606A"/>
    <w:multiLevelType w:val="hybridMultilevel"/>
    <w:tmpl w:val="820CA47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5417028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0EB72BD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C820A01"/>
    <w:multiLevelType w:val="hybridMultilevel"/>
    <w:tmpl w:val="F45273B6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3794A8A"/>
    <w:multiLevelType w:val="hybridMultilevel"/>
    <w:tmpl w:val="A6FA4348"/>
    <w:lvl w:ilvl="0" w:tplc="77206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92AC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2E1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466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18D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184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686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C0A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183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61067E"/>
    <w:multiLevelType w:val="hybridMultilevel"/>
    <w:tmpl w:val="96361A78"/>
    <w:lvl w:ilvl="0" w:tplc="7C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A904A38"/>
    <w:multiLevelType w:val="hybridMultilevel"/>
    <w:tmpl w:val="28D25EFE"/>
    <w:lvl w:ilvl="0" w:tplc="8EF246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C1ACD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D68A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5AE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125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C0A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EEDC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885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860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10"/>
  </w:num>
  <w:num w:numId="5">
    <w:abstractNumId w:val="16"/>
  </w:num>
  <w:num w:numId="6">
    <w:abstractNumId w:val="11"/>
  </w:num>
  <w:num w:numId="7">
    <w:abstractNumId w:val="7"/>
  </w:num>
  <w:num w:numId="8">
    <w:abstractNumId w:val="4"/>
  </w:num>
  <w:num w:numId="9">
    <w:abstractNumId w:val="5"/>
  </w:num>
  <w:num w:numId="10">
    <w:abstractNumId w:val="21"/>
  </w:num>
  <w:num w:numId="11">
    <w:abstractNumId w:val="19"/>
  </w:num>
  <w:num w:numId="12">
    <w:abstractNumId w:val="25"/>
  </w:num>
  <w:num w:numId="13">
    <w:abstractNumId w:val="22"/>
  </w:num>
  <w:num w:numId="14">
    <w:abstractNumId w:val="13"/>
  </w:num>
  <w:num w:numId="15">
    <w:abstractNumId w:val="15"/>
  </w:num>
  <w:num w:numId="16">
    <w:abstractNumId w:val="2"/>
  </w:num>
  <w:num w:numId="17">
    <w:abstractNumId w:val="12"/>
  </w:num>
  <w:num w:numId="18">
    <w:abstractNumId w:val="1"/>
  </w:num>
  <w:num w:numId="19">
    <w:abstractNumId w:val="3"/>
  </w:num>
  <w:num w:numId="20">
    <w:abstractNumId w:val="14"/>
  </w:num>
  <w:num w:numId="21">
    <w:abstractNumId w:val="18"/>
  </w:num>
  <w:num w:numId="22">
    <w:abstractNumId w:val="9"/>
  </w:num>
  <w:num w:numId="23">
    <w:abstractNumId w:val="23"/>
  </w:num>
  <w:num w:numId="24">
    <w:abstractNumId w:val="17"/>
  </w:num>
  <w:num w:numId="25">
    <w:abstractNumId w:val="20"/>
  </w:num>
  <w:num w:numId="26">
    <w:abstractNumId w:val="1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black" stroke="f" strokecolor="white">
      <v:fill color="black" on="f"/>
      <v:stroke color="white" weight="3e-5mm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53"/>
    <w:rsid w:val="00001635"/>
    <w:rsid w:val="00010109"/>
    <w:rsid w:val="00040949"/>
    <w:rsid w:val="00066CBF"/>
    <w:rsid w:val="00070EB5"/>
    <w:rsid w:val="00076C89"/>
    <w:rsid w:val="000A702F"/>
    <w:rsid w:val="000C104E"/>
    <w:rsid w:val="000C1972"/>
    <w:rsid w:val="000E7A8A"/>
    <w:rsid w:val="000F689B"/>
    <w:rsid w:val="00114AC9"/>
    <w:rsid w:val="00116A09"/>
    <w:rsid w:val="00123607"/>
    <w:rsid w:val="00132A9D"/>
    <w:rsid w:val="00146786"/>
    <w:rsid w:val="00166C5B"/>
    <w:rsid w:val="001743B2"/>
    <w:rsid w:val="00182AAB"/>
    <w:rsid w:val="001D01E9"/>
    <w:rsid w:val="001D463E"/>
    <w:rsid w:val="001E1106"/>
    <w:rsid w:val="001E359B"/>
    <w:rsid w:val="002036D4"/>
    <w:rsid w:val="002253C8"/>
    <w:rsid w:val="00225EB3"/>
    <w:rsid w:val="00247B16"/>
    <w:rsid w:val="002533D9"/>
    <w:rsid w:val="00260073"/>
    <w:rsid w:val="00265E59"/>
    <w:rsid w:val="002752B0"/>
    <w:rsid w:val="002A17F9"/>
    <w:rsid w:val="002C1D05"/>
    <w:rsid w:val="002C2081"/>
    <w:rsid w:val="002C6416"/>
    <w:rsid w:val="002C79F8"/>
    <w:rsid w:val="002D7BDD"/>
    <w:rsid w:val="002F4CF5"/>
    <w:rsid w:val="002F78D8"/>
    <w:rsid w:val="00304CBA"/>
    <w:rsid w:val="00311C98"/>
    <w:rsid w:val="003220D7"/>
    <w:rsid w:val="00335681"/>
    <w:rsid w:val="0034101E"/>
    <w:rsid w:val="00342E7A"/>
    <w:rsid w:val="0034647E"/>
    <w:rsid w:val="00357A73"/>
    <w:rsid w:val="003743E3"/>
    <w:rsid w:val="00381B07"/>
    <w:rsid w:val="00391BC3"/>
    <w:rsid w:val="003B358C"/>
    <w:rsid w:val="003C2149"/>
    <w:rsid w:val="003C5D19"/>
    <w:rsid w:val="003E0500"/>
    <w:rsid w:val="003E6DC4"/>
    <w:rsid w:val="003F27C9"/>
    <w:rsid w:val="0040635E"/>
    <w:rsid w:val="00412FA7"/>
    <w:rsid w:val="00423644"/>
    <w:rsid w:val="00432A99"/>
    <w:rsid w:val="00443C2A"/>
    <w:rsid w:val="00444FC7"/>
    <w:rsid w:val="004608F2"/>
    <w:rsid w:val="00464D88"/>
    <w:rsid w:val="004771B9"/>
    <w:rsid w:val="00480F7F"/>
    <w:rsid w:val="00481957"/>
    <w:rsid w:val="004952D0"/>
    <w:rsid w:val="004A4A85"/>
    <w:rsid w:val="004C1275"/>
    <w:rsid w:val="004C656B"/>
    <w:rsid w:val="004E272C"/>
    <w:rsid w:val="004E5924"/>
    <w:rsid w:val="004F09C3"/>
    <w:rsid w:val="004F665E"/>
    <w:rsid w:val="00513486"/>
    <w:rsid w:val="00534D27"/>
    <w:rsid w:val="005518A5"/>
    <w:rsid w:val="00551E3F"/>
    <w:rsid w:val="00590414"/>
    <w:rsid w:val="0059106C"/>
    <w:rsid w:val="00592BE4"/>
    <w:rsid w:val="005A5610"/>
    <w:rsid w:val="005C7124"/>
    <w:rsid w:val="005E6199"/>
    <w:rsid w:val="005F3250"/>
    <w:rsid w:val="0061233B"/>
    <w:rsid w:val="00627E5B"/>
    <w:rsid w:val="00647C9C"/>
    <w:rsid w:val="0068190C"/>
    <w:rsid w:val="00681AF8"/>
    <w:rsid w:val="00690440"/>
    <w:rsid w:val="006959D7"/>
    <w:rsid w:val="00695B1F"/>
    <w:rsid w:val="006A3443"/>
    <w:rsid w:val="006B0BB9"/>
    <w:rsid w:val="006D0DA0"/>
    <w:rsid w:val="006D4E69"/>
    <w:rsid w:val="006E5546"/>
    <w:rsid w:val="00710B2B"/>
    <w:rsid w:val="00714C06"/>
    <w:rsid w:val="00725717"/>
    <w:rsid w:val="00746CA4"/>
    <w:rsid w:val="007504DA"/>
    <w:rsid w:val="00776576"/>
    <w:rsid w:val="00777BEF"/>
    <w:rsid w:val="00797008"/>
    <w:rsid w:val="007B3CAE"/>
    <w:rsid w:val="007B5B83"/>
    <w:rsid w:val="007C2F59"/>
    <w:rsid w:val="007D1343"/>
    <w:rsid w:val="007E66AA"/>
    <w:rsid w:val="00814514"/>
    <w:rsid w:val="008309A6"/>
    <w:rsid w:val="00851424"/>
    <w:rsid w:val="00851DD2"/>
    <w:rsid w:val="00852E6F"/>
    <w:rsid w:val="00852FF9"/>
    <w:rsid w:val="00855771"/>
    <w:rsid w:val="008573B8"/>
    <w:rsid w:val="008A3DD0"/>
    <w:rsid w:val="008A5C32"/>
    <w:rsid w:val="008A63A0"/>
    <w:rsid w:val="008B53B6"/>
    <w:rsid w:val="008B59C3"/>
    <w:rsid w:val="008C248B"/>
    <w:rsid w:val="008C5A05"/>
    <w:rsid w:val="008C5ADD"/>
    <w:rsid w:val="008D2362"/>
    <w:rsid w:val="008D4194"/>
    <w:rsid w:val="008F6D98"/>
    <w:rsid w:val="009022F6"/>
    <w:rsid w:val="00915DD6"/>
    <w:rsid w:val="00931C59"/>
    <w:rsid w:val="00937B01"/>
    <w:rsid w:val="00955DD1"/>
    <w:rsid w:val="00974048"/>
    <w:rsid w:val="009749F5"/>
    <w:rsid w:val="009863DA"/>
    <w:rsid w:val="0098649F"/>
    <w:rsid w:val="009B0E29"/>
    <w:rsid w:val="009D0E76"/>
    <w:rsid w:val="009E1013"/>
    <w:rsid w:val="009E3AE0"/>
    <w:rsid w:val="009E428A"/>
    <w:rsid w:val="009F10BC"/>
    <w:rsid w:val="00A07527"/>
    <w:rsid w:val="00A161DF"/>
    <w:rsid w:val="00A31049"/>
    <w:rsid w:val="00A42029"/>
    <w:rsid w:val="00A4209C"/>
    <w:rsid w:val="00A44DDD"/>
    <w:rsid w:val="00A467EB"/>
    <w:rsid w:val="00A65B53"/>
    <w:rsid w:val="00A70C5F"/>
    <w:rsid w:val="00A71DD0"/>
    <w:rsid w:val="00A97C00"/>
    <w:rsid w:val="00AA088E"/>
    <w:rsid w:val="00AA1DB9"/>
    <w:rsid w:val="00AD390A"/>
    <w:rsid w:val="00AD4B85"/>
    <w:rsid w:val="00AD75C5"/>
    <w:rsid w:val="00B3009C"/>
    <w:rsid w:val="00B3375D"/>
    <w:rsid w:val="00B41B81"/>
    <w:rsid w:val="00B47654"/>
    <w:rsid w:val="00B609DB"/>
    <w:rsid w:val="00B65E84"/>
    <w:rsid w:val="00BC3B34"/>
    <w:rsid w:val="00BC7CDB"/>
    <w:rsid w:val="00BD0089"/>
    <w:rsid w:val="00BD5088"/>
    <w:rsid w:val="00BD6880"/>
    <w:rsid w:val="00BF2FB8"/>
    <w:rsid w:val="00BF5E85"/>
    <w:rsid w:val="00C02C1B"/>
    <w:rsid w:val="00C06BF7"/>
    <w:rsid w:val="00C1686D"/>
    <w:rsid w:val="00C177A7"/>
    <w:rsid w:val="00C54A99"/>
    <w:rsid w:val="00C607A6"/>
    <w:rsid w:val="00C64F2B"/>
    <w:rsid w:val="00C6706A"/>
    <w:rsid w:val="00C72088"/>
    <w:rsid w:val="00C9345A"/>
    <w:rsid w:val="00CC02FF"/>
    <w:rsid w:val="00CE2A97"/>
    <w:rsid w:val="00CF07BE"/>
    <w:rsid w:val="00D01A8A"/>
    <w:rsid w:val="00D06962"/>
    <w:rsid w:val="00D15ACB"/>
    <w:rsid w:val="00D32453"/>
    <w:rsid w:val="00D40EC0"/>
    <w:rsid w:val="00D472F6"/>
    <w:rsid w:val="00D50774"/>
    <w:rsid w:val="00D55EF0"/>
    <w:rsid w:val="00D564A1"/>
    <w:rsid w:val="00D60E91"/>
    <w:rsid w:val="00D70809"/>
    <w:rsid w:val="00D72C3F"/>
    <w:rsid w:val="00D7643E"/>
    <w:rsid w:val="00DB70DA"/>
    <w:rsid w:val="00DB7C74"/>
    <w:rsid w:val="00DC2A09"/>
    <w:rsid w:val="00DC2F08"/>
    <w:rsid w:val="00DC3412"/>
    <w:rsid w:val="00DD0BB9"/>
    <w:rsid w:val="00DD2A2D"/>
    <w:rsid w:val="00DD69DA"/>
    <w:rsid w:val="00DD73A6"/>
    <w:rsid w:val="00DE4C89"/>
    <w:rsid w:val="00E02506"/>
    <w:rsid w:val="00E26FCD"/>
    <w:rsid w:val="00E51354"/>
    <w:rsid w:val="00E51895"/>
    <w:rsid w:val="00E54F85"/>
    <w:rsid w:val="00E65AB7"/>
    <w:rsid w:val="00E702DE"/>
    <w:rsid w:val="00E85F19"/>
    <w:rsid w:val="00EA0ABC"/>
    <w:rsid w:val="00EA2697"/>
    <w:rsid w:val="00EB647E"/>
    <w:rsid w:val="00EC1692"/>
    <w:rsid w:val="00EC290E"/>
    <w:rsid w:val="00ED0923"/>
    <w:rsid w:val="00ED5303"/>
    <w:rsid w:val="00EE5756"/>
    <w:rsid w:val="00F052F2"/>
    <w:rsid w:val="00F13BF9"/>
    <w:rsid w:val="00F307AB"/>
    <w:rsid w:val="00F449A6"/>
    <w:rsid w:val="00F51009"/>
    <w:rsid w:val="00F76004"/>
    <w:rsid w:val="00F92E84"/>
    <w:rsid w:val="00FA6837"/>
    <w:rsid w:val="00FA7901"/>
    <w:rsid w:val="00FC2DAF"/>
    <w:rsid w:val="00FD6932"/>
    <w:rsid w:val="00F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black" stroke="f" strokecolor="white">
      <v:fill color="black" on="f"/>
      <v:stroke color="white" weight="3e-5mm" on="f"/>
    </o:shapedefaults>
    <o:shapelayout v:ext="edit">
      <o:idmap v:ext="edit" data="1"/>
    </o:shapelayout>
  </w:shapeDefaults>
  <w:decimalSymbol w:val="."/>
  <w:listSeparator w:val=","/>
  <w14:docId w14:val="789569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A8A"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SimHei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SimHei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Chars="200" w:left="420"/>
    </w:pPr>
  </w:style>
  <w:style w:type="paragraph" w:styleId="a5">
    <w:name w:val="Normal Indent"/>
    <w:basedOn w:val="a"/>
    <w:pPr>
      <w:ind w:firstLine="425"/>
    </w:pPr>
  </w:style>
  <w:style w:type="paragraph" w:styleId="31">
    <w:name w:val="toc 3"/>
    <w:basedOn w:val="a"/>
    <w:next w:val="a"/>
    <w:autoRedefine/>
    <w:semiHidden/>
    <w:pPr>
      <w:ind w:leftChars="400" w:left="840"/>
    </w:pPr>
  </w:style>
  <w:style w:type="character" w:styleId="a6">
    <w:name w:val="annotation reference"/>
    <w:semiHidden/>
    <w:rPr>
      <w:i/>
      <w:iCs/>
      <w:color w:val="993366"/>
      <w:szCs w:val="21"/>
    </w:rPr>
  </w:style>
  <w:style w:type="paragraph" w:styleId="a7">
    <w:name w:val="annotation text"/>
    <w:basedOn w:val="a"/>
    <w:semiHidden/>
    <w:pPr>
      <w:ind w:firstLine="420"/>
      <w:jc w:val="left"/>
    </w:pPr>
    <w:rPr>
      <w:i/>
      <w:iCs/>
      <w:color w:val="0000FF"/>
    </w:rPr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ody Text Indent"/>
    <w:basedOn w:val="a"/>
    <w:pPr>
      <w:ind w:firstLineChars="200" w:firstLine="480"/>
    </w:pPr>
    <w:rPr>
      <w:szCs w:val="24"/>
    </w:rPr>
  </w:style>
  <w:style w:type="paragraph" w:styleId="22">
    <w:name w:val="Body Text 2"/>
    <w:basedOn w:val="a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aa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character" w:styleId="ab">
    <w:name w:val="page number"/>
    <w:basedOn w:val="a0"/>
  </w:style>
  <w:style w:type="character" w:styleId="ac">
    <w:name w:val="Hyperlink"/>
    <w:rPr>
      <w:color w:val="0000FF"/>
      <w:u w:val="single"/>
    </w:rPr>
  </w:style>
  <w:style w:type="paragraph" w:customStyle="1" w:styleId="xl45">
    <w:name w:val="xl45"/>
    <w:basedOn w:val="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kern w:val="0"/>
      <w:sz w:val="24"/>
      <w:szCs w:val="24"/>
      <w:lang w:eastAsia="en-US"/>
    </w:rPr>
  </w:style>
  <w:style w:type="paragraph" w:customStyle="1" w:styleId="xl40">
    <w:name w:val="xl40"/>
    <w:basedOn w:val="a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table" w:styleId="ad">
    <w:name w:val="Table Grid"/>
    <w:basedOn w:val="a1"/>
    <w:rsid w:val="00CF07BE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ocument Map"/>
    <w:basedOn w:val="a"/>
    <w:semiHidden/>
    <w:rsid w:val="009749F5"/>
    <w:pPr>
      <w:shd w:val="clear" w:color="auto" w:fill="000080"/>
    </w:pPr>
  </w:style>
  <w:style w:type="character" w:customStyle="1" w:styleId="20">
    <w:name w:val="标题 2 字符"/>
    <w:link w:val="2"/>
    <w:rsid w:val="00D01A8A"/>
    <w:rPr>
      <w:rFonts w:ascii="Arial" w:eastAsia="SimHei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D01A8A"/>
    <w:rPr>
      <w:b/>
      <w:bCs/>
      <w:kern w:val="2"/>
      <w:sz w:val="32"/>
      <w:szCs w:val="32"/>
    </w:rPr>
  </w:style>
  <w:style w:type="paragraph" w:styleId="af">
    <w:name w:val="List Paragraph"/>
    <w:basedOn w:val="a"/>
    <w:link w:val="af0"/>
    <w:uiPriority w:val="34"/>
    <w:qFormat/>
    <w:rsid w:val="006959D7"/>
    <w:pPr>
      <w:spacing w:line="240" w:lineRule="auto"/>
      <w:ind w:firstLineChars="200" w:firstLine="420"/>
    </w:pPr>
    <w:rPr>
      <w:rFonts w:ascii="方正兰亭黑_GBK" w:hAnsi="方正兰亭黑_GBK"/>
      <w:szCs w:val="22"/>
    </w:rPr>
  </w:style>
  <w:style w:type="character" w:customStyle="1" w:styleId="af0">
    <w:name w:val="列出段落 字符"/>
    <w:link w:val="af"/>
    <w:uiPriority w:val="34"/>
    <w:rsid w:val="006959D7"/>
    <w:rPr>
      <w:rFonts w:ascii="方正兰亭黑_GBK" w:hAnsi="方正兰亭黑_GBK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734FF-925D-4D6D-807E-537DCD5B3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3</TotalTime>
  <Pages>6</Pages>
  <Words>463</Words>
  <Characters>2645</Characters>
  <Application>Microsoft Office Word</Application>
  <DocSecurity>0</DocSecurity>
  <Lines>22</Lines>
  <Paragraphs>6</Paragraphs>
  <ScaleCrop>false</ScaleCrop>
  <Company>Neusoft</Company>
  <LinksUpToDate>false</LinksUpToDate>
  <CharactersWithSpaces>3102</CharactersWithSpaces>
  <SharedDoc>false</SharedDoc>
  <HLinks>
    <vt:vector size="132" baseType="variant">
      <vt:variant>
        <vt:i4>1966140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_Toc249866130</vt:lpwstr>
      </vt:variant>
      <vt:variant>
        <vt:i4>2031676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_Toc249866129</vt:lpwstr>
      </vt:variant>
      <vt:variant>
        <vt:i4>2031676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_Toc249866128</vt:lpwstr>
      </vt:variant>
      <vt:variant>
        <vt:i4>2031676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_Toc249866127</vt:lpwstr>
      </vt:variant>
      <vt:variant>
        <vt:i4>2031676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_Toc249866126</vt:lpwstr>
      </vt:variant>
      <vt:variant>
        <vt:i4>2031676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_Toc249866125</vt:lpwstr>
      </vt:variant>
      <vt:variant>
        <vt:i4>2031676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_Toc249866124</vt:lpwstr>
      </vt:variant>
      <vt:variant>
        <vt:i4>2031676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_Toc249866123</vt:lpwstr>
      </vt:variant>
      <vt:variant>
        <vt:i4>2031676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_Toc249866122</vt:lpwstr>
      </vt:variant>
      <vt:variant>
        <vt:i4>2031676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_Toc249866121</vt:lpwstr>
      </vt:variant>
      <vt:variant>
        <vt:i4>2031676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_Toc249866120</vt:lpwstr>
      </vt:variant>
      <vt:variant>
        <vt:i4>1835068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_Toc249866119</vt:lpwstr>
      </vt:variant>
      <vt:variant>
        <vt:i4>1835068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_Toc249866118</vt:lpwstr>
      </vt:variant>
      <vt:variant>
        <vt:i4>1835068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_Toc249866117</vt:lpwstr>
      </vt:variant>
      <vt:variant>
        <vt:i4>1835068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_Toc249866116</vt:lpwstr>
      </vt:variant>
      <vt:variant>
        <vt:i4>1835068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_Toc249866115</vt:lpwstr>
      </vt:variant>
      <vt:variant>
        <vt:i4>1835068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_Toc249866114</vt:lpwstr>
      </vt:variant>
      <vt:variant>
        <vt:i4>1835068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_Toc249866113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_Toc249866112</vt:lpwstr>
      </vt:variant>
      <vt:variant>
        <vt:i4>1835068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_Toc249866111</vt:lpwstr>
      </vt:variant>
      <vt:variant>
        <vt:i4>1835068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_Toc249866110</vt:lpwstr>
      </vt:variant>
      <vt:variant>
        <vt:i4>1900604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_Toc249866109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项目名称：NeusoftMediaPlayer</dc:title>
  <dc:subject/>
  <dc:creator>Hubr</dc:creator>
  <cp:keywords/>
  <dc:description/>
  <cp:lastModifiedBy>zw_bn赵炜</cp:lastModifiedBy>
  <cp:revision>5</cp:revision>
  <cp:lastPrinted>1899-12-31T16:00:00Z</cp:lastPrinted>
  <dcterms:created xsi:type="dcterms:W3CDTF">2016-04-24T10:20:00Z</dcterms:created>
  <dcterms:modified xsi:type="dcterms:W3CDTF">2016-05-01T08:13:00Z</dcterms:modified>
</cp:coreProperties>
</file>