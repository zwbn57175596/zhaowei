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0C89E" w14:textId="499288D2" w:rsidR="00311C98" w:rsidRDefault="00EA7B82" w:rsidP="00311C98">
      <w:pPr>
        <w:pStyle w:val="1"/>
      </w:pPr>
      <w:bookmarkStart w:id="0" w:name="_Toc249866128"/>
      <w:r>
        <w:rPr>
          <w:rFonts w:hint="eastAsia"/>
        </w:rPr>
        <w:t>缓存</w:t>
      </w:r>
      <w:r w:rsidR="00277C96">
        <w:rPr>
          <w:rFonts w:hint="eastAsia"/>
        </w:rPr>
        <w:t>操作模块</w:t>
      </w:r>
      <w:r w:rsidR="00311C98">
        <w:rPr>
          <w:rFonts w:hint="eastAsia"/>
        </w:rPr>
        <w:t>（</w:t>
      </w:r>
      <w:r>
        <w:t>cache</w:t>
      </w:r>
      <w:r w:rsidR="00311C98">
        <w:rPr>
          <w:rFonts w:hint="eastAsia"/>
        </w:rPr>
        <w:t>）</w:t>
      </w:r>
    </w:p>
    <w:p w14:paraId="4B7D4664" w14:textId="6F626076" w:rsidR="00311C98" w:rsidRDefault="00EA7B82" w:rsidP="00311C98">
      <w:pPr>
        <w:pStyle w:val="2"/>
      </w:pPr>
      <w:r>
        <w:rPr>
          <w:rFonts w:hint="eastAsia"/>
        </w:rPr>
        <w:t>缓存</w:t>
      </w:r>
      <w:r w:rsidR="00277C96">
        <w:rPr>
          <w:rFonts w:hint="eastAsia"/>
        </w:rPr>
        <w:t>操作</w:t>
      </w:r>
      <w:r w:rsidR="00311C98" w:rsidRPr="00311C98">
        <w:rPr>
          <w:rFonts w:hint="eastAsia"/>
        </w:rPr>
        <w:t>模块</w:t>
      </w:r>
      <w:r w:rsidR="00311C98">
        <w:rPr>
          <w:rFonts w:hint="eastAsia"/>
        </w:rPr>
        <w:t>概述</w:t>
      </w:r>
    </w:p>
    <w:p w14:paraId="3C806040" w14:textId="704835EC" w:rsidR="001C7EA7" w:rsidRDefault="00EA7B82" w:rsidP="001C7EA7">
      <w:pPr>
        <w:ind w:left="420"/>
      </w:pPr>
      <w:r>
        <w:rPr>
          <w:rFonts w:hint="eastAsia"/>
        </w:rPr>
        <w:t>缓存</w:t>
      </w:r>
      <w:r w:rsidR="001C7EA7">
        <w:rPr>
          <w:rFonts w:hint="eastAsia"/>
        </w:rPr>
        <w:t>操作模块</w:t>
      </w:r>
      <w:r w:rsidR="00311C98">
        <w:rPr>
          <w:rFonts w:hint="eastAsia"/>
        </w:rPr>
        <w:t>为工作</w:t>
      </w:r>
      <w:proofErr w:type="gramStart"/>
      <w:r w:rsidR="00311C98">
        <w:rPr>
          <w:rFonts w:hint="eastAsia"/>
        </w:rPr>
        <w:t>圈提供</w:t>
      </w:r>
      <w:proofErr w:type="gramEnd"/>
      <w:r w:rsidR="00311C98">
        <w:rPr>
          <w:rFonts w:hint="eastAsia"/>
        </w:rPr>
        <w:t>了一个</w:t>
      </w:r>
      <w:r w:rsidR="001C7EA7">
        <w:rPr>
          <w:rFonts w:hint="eastAsia"/>
        </w:rPr>
        <w:t>对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缓存</w:t>
      </w:r>
      <w:r w:rsidR="001C7EA7">
        <w:rPr>
          <w:rFonts w:hint="eastAsia"/>
        </w:rPr>
        <w:t>操作封装的工具。这样做的好处有以下几点</w:t>
      </w:r>
    </w:p>
    <w:p w14:paraId="5FADB36C" w14:textId="7D65496D" w:rsidR="001C7EA7" w:rsidRDefault="001C7EA7" w:rsidP="001C7EA7">
      <w:pPr>
        <w:pStyle w:val="af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开发者关注更少的代码，不需要关注</w:t>
      </w:r>
      <w:r w:rsidR="00EA7B82">
        <w:rPr>
          <w:rFonts w:hint="eastAsia"/>
        </w:rPr>
        <w:t>缓存</w:t>
      </w:r>
      <w:r>
        <w:rPr>
          <w:rFonts w:hint="eastAsia"/>
        </w:rPr>
        <w:t>的操作具体的实现。</w:t>
      </w:r>
    </w:p>
    <w:p w14:paraId="2F45F483" w14:textId="78815F57" w:rsidR="001C7EA7" w:rsidRDefault="001C7EA7" w:rsidP="001C7EA7">
      <w:pPr>
        <w:pStyle w:val="af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 w:rsidR="00EA7B82">
        <w:rPr>
          <w:rFonts w:hint="eastAsia"/>
        </w:rPr>
        <w:t>缓存</w:t>
      </w:r>
      <w:r>
        <w:rPr>
          <w:rFonts w:hint="eastAsia"/>
        </w:rPr>
        <w:t>的资源进行统一管理，避免资源泄漏。</w:t>
      </w:r>
    </w:p>
    <w:p w14:paraId="7448CDA8" w14:textId="59C04D1D" w:rsidR="001C7EA7" w:rsidRDefault="00443FA6" w:rsidP="001C7EA7">
      <w:pPr>
        <w:pStyle w:val="af"/>
        <w:numPr>
          <w:ilvl w:val="0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方便维护。当</w:t>
      </w:r>
      <w:r w:rsidR="00EA7B82">
        <w:rPr>
          <w:rFonts w:hint="eastAsia"/>
        </w:rPr>
        <w:t>缓存</w:t>
      </w:r>
      <w:r>
        <w:rPr>
          <w:rFonts w:hint="eastAsia"/>
        </w:rPr>
        <w:t>升级之后，只需要将这模块的实现升级，然后依赖此模块的服务更新版本即可。</w:t>
      </w:r>
    </w:p>
    <w:p w14:paraId="62EA9E72" w14:textId="3CECAF67" w:rsidR="008573B8" w:rsidRPr="008573B8" w:rsidRDefault="008573B8" w:rsidP="008573B8">
      <w:pPr>
        <w:ind w:left="420"/>
      </w:pPr>
      <w:r>
        <w:rPr>
          <w:rFonts w:hint="eastAsia"/>
        </w:rPr>
        <w:t>工作圈中的</w:t>
      </w:r>
      <w:r w:rsidR="003A0445">
        <w:rPr>
          <w:rFonts w:hint="eastAsia"/>
        </w:rPr>
        <w:t>需要对</w:t>
      </w:r>
      <w:r w:rsidR="00443FA6">
        <w:rPr>
          <w:rFonts w:hint="eastAsia"/>
        </w:rPr>
        <w:t>数据</w:t>
      </w:r>
      <w:r w:rsidR="003A0445">
        <w:rPr>
          <w:rFonts w:hint="eastAsia"/>
        </w:rPr>
        <w:t>存取</w:t>
      </w:r>
      <w:bookmarkStart w:id="1" w:name="_GoBack"/>
      <w:bookmarkEnd w:id="1"/>
      <w:r w:rsidR="003A0445">
        <w:rPr>
          <w:rFonts w:hint="eastAsia"/>
        </w:rPr>
        <w:t>加速</w:t>
      </w:r>
      <w:r w:rsidR="00443FA6">
        <w:rPr>
          <w:rFonts w:hint="eastAsia"/>
        </w:rPr>
        <w:t>的服务都依赖于这个模块</w:t>
      </w:r>
      <w:r>
        <w:rPr>
          <w:rFonts w:hint="eastAsia"/>
        </w:rPr>
        <w:t>。</w:t>
      </w:r>
    </w:p>
    <w:p w14:paraId="5DCD5F84" w14:textId="77777777" w:rsidR="00311C98" w:rsidRPr="00D40EC0" w:rsidRDefault="00311C98" w:rsidP="004F665E">
      <w:pPr>
        <w:pStyle w:val="a7"/>
        <w:ind w:firstLine="0"/>
        <w:rPr>
          <w:i w:val="0"/>
        </w:rPr>
      </w:pPr>
    </w:p>
    <w:p w14:paraId="2AD63E92" w14:textId="5ECA98CA" w:rsidR="00311C98" w:rsidRDefault="00EA7B82" w:rsidP="00311C98">
      <w:pPr>
        <w:pStyle w:val="2"/>
      </w:pPr>
      <w:r>
        <w:rPr>
          <w:rFonts w:hint="eastAsia"/>
        </w:rPr>
        <w:lastRenderedPageBreak/>
        <w:t>缓存</w:t>
      </w:r>
      <w:r w:rsidR="000700D8">
        <w:rPr>
          <w:rFonts w:hint="eastAsia"/>
        </w:rPr>
        <w:t>操作</w:t>
      </w:r>
      <w:r w:rsidR="000700D8" w:rsidRPr="00311C98">
        <w:rPr>
          <w:rFonts w:hint="eastAsia"/>
        </w:rPr>
        <w:t>模块</w:t>
      </w:r>
      <w:r w:rsidR="00311C98">
        <w:rPr>
          <w:rFonts w:hint="eastAsia"/>
        </w:rPr>
        <w:t>类图</w:t>
      </w:r>
    </w:p>
    <w:p w14:paraId="782B24ED" w14:textId="3DBFCA26" w:rsidR="00311C98" w:rsidRDefault="00A108E9" w:rsidP="00311C98">
      <w:pPr>
        <w:spacing w:line="240" w:lineRule="auto"/>
        <w:jc w:val="center"/>
      </w:pPr>
      <w:r>
        <w:object w:dxaOrig="7477" w:dyaOrig="9529" w14:anchorId="37D33C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3.8pt;height:476.4pt" o:ole="">
            <v:imagedata r:id="rId8" o:title=""/>
          </v:shape>
          <o:OLEObject Type="Embed" ProgID="Visio.Drawing.15" ShapeID="_x0000_i1025" DrawAspect="Content" ObjectID="_1523645349" r:id="rId9"/>
        </w:object>
      </w:r>
    </w:p>
    <w:p w14:paraId="2A3499A6" w14:textId="3984B6BE" w:rsidR="00311C98" w:rsidRPr="00592BE4" w:rsidRDefault="00311C98" w:rsidP="00311C9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</w:t>
      </w:r>
      <w:r>
        <w:rPr>
          <w:rFonts w:hint="eastAsia"/>
        </w:rPr>
        <w:t xml:space="preserve">3-1  </w:t>
      </w:r>
      <w:r w:rsidR="00A108E9">
        <w:rPr>
          <w:rFonts w:hint="eastAsia"/>
        </w:rPr>
        <w:t>mongo</w:t>
      </w:r>
      <w:r w:rsidRPr="00592BE4">
        <w:rPr>
          <w:rFonts w:hint="eastAsia"/>
        </w:rPr>
        <w:t>模块类图</w:t>
      </w:r>
    </w:p>
    <w:p w14:paraId="3EF75164" w14:textId="77777777" w:rsidR="00311C98" w:rsidRPr="00557EE7" w:rsidRDefault="00311C98" w:rsidP="00311C98"/>
    <w:p w14:paraId="30FA4C3C" w14:textId="3AA4818B" w:rsidR="00311C98" w:rsidRDefault="00263417" w:rsidP="00311C98">
      <w:pPr>
        <w:pStyle w:val="2"/>
      </w:pPr>
      <w:proofErr w:type="spellStart"/>
      <w:r>
        <w:t>DbPool</w:t>
      </w:r>
      <w:proofErr w:type="spellEnd"/>
      <w:r w:rsidR="00311C98">
        <w:rPr>
          <w:rFonts w:hint="eastAsia"/>
        </w:rPr>
        <w:t>类概述</w:t>
      </w:r>
    </w:p>
    <w:p w14:paraId="0D4B6AA6" w14:textId="4465B47A" w:rsidR="00311C98" w:rsidRPr="00263417" w:rsidRDefault="00263417" w:rsidP="00311C98">
      <w:r>
        <w:t>M</w:t>
      </w:r>
      <w:r>
        <w:rPr>
          <w:rFonts w:hint="eastAsia"/>
        </w:rPr>
        <w:t>ongoDB</w:t>
      </w:r>
      <w:r>
        <w:rPr>
          <w:rFonts w:hint="eastAsia"/>
        </w:rPr>
        <w:t>连接池的封装。通过</w:t>
      </w:r>
      <w:proofErr w:type="spellStart"/>
      <w:r>
        <w:rPr>
          <w:rFonts w:hint="eastAsia"/>
        </w:rPr>
        <w:t>zkHelper</w:t>
      </w:r>
      <w:proofErr w:type="spellEnd"/>
      <w:r>
        <w:rPr>
          <w:rFonts w:hint="eastAsia"/>
        </w:rPr>
        <w:t>从注册中心监听某服务的</w:t>
      </w:r>
      <w:r>
        <w:rPr>
          <w:rFonts w:hint="eastAsia"/>
        </w:rPr>
        <w:t>MongoDB</w:t>
      </w:r>
      <w:r>
        <w:rPr>
          <w:rFonts w:hint="eastAsia"/>
        </w:rPr>
        <w:t>集测配置，初始化</w:t>
      </w:r>
      <w:r>
        <w:rPr>
          <w:rFonts w:hint="eastAsia"/>
        </w:rPr>
        <w:t>MongoDB</w:t>
      </w:r>
      <w:r>
        <w:rPr>
          <w:rFonts w:hint="eastAsia"/>
        </w:rPr>
        <w:t>集群的连接池。通过工作圈服务应用的数据分片</w:t>
      </w:r>
      <w:r>
        <w:rPr>
          <w:rFonts w:hint="eastAsia"/>
        </w:rPr>
        <w:t>key</w:t>
      </w:r>
      <w:r>
        <w:rPr>
          <w:rFonts w:hint="eastAsia"/>
        </w:rPr>
        <w:t>来计算数据映射的节点，并从池中取出此节点的连接供应用来使用。</w:t>
      </w:r>
    </w:p>
    <w:p w14:paraId="2006E8A8" w14:textId="6BE15531" w:rsidR="007B0C90" w:rsidRPr="00F052F2" w:rsidRDefault="007B0C90" w:rsidP="00311C98">
      <w:r>
        <w:tab/>
      </w:r>
      <w:r>
        <w:tab/>
      </w:r>
    </w:p>
    <w:p w14:paraId="21471568" w14:textId="77777777" w:rsidR="00311C98" w:rsidRPr="00A07527" w:rsidRDefault="00311C98" w:rsidP="00311C98">
      <w:pPr>
        <w:pStyle w:val="3"/>
      </w:pPr>
      <w:r>
        <w:rPr>
          <w:rFonts w:hint="eastAsia"/>
        </w:rPr>
        <w:lastRenderedPageBreak/>
        <w:t>类功能定义</w:t>
      </w:r>
    </w:p>
    <w:p w14:paraId="3F0D0BFA" w14:textId="77777777" w:rsidR="00311C98" w:rsidRDefault="00311C98" w:rsidP="00311C98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5"/>
        <w:gridCol w:w="3845"/>
        <w:gridCol w:w="4280"/>
      </w:tblGrid>
      <w:tr w:rsidR="00311C98" w:rsidRPr="00076C89" w14:paraId="0C1D9081" w14:textId="77777777" w:rsidTr="003931FA">
        <w:tc>
          <w:tcPr>
            <w:tcW w:w="695" w:type="dxa"/>
            <w:shd w:val="clear" w:color="auto" w:fill="CCCCCC"/>
          </w:tcPr>
          <w:p w14:paraId="72913D73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3845" w:type="dxa"/>
            <w:shd w:val="clear" w:color="auto" w:fill="CCCCCC"/>
          </w:tcPr>
          <w:p w14:paraId="48EF577E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4280" w:type="dxa"/>
            <w:shd w:val="clear" w:color="auto" w:fill="CCCCCC"/>
          </w:tcPr>
          <w:p w14:paraId="20FC5A36" w14:textId="77777777" w:rsidR="00311C98" w:rsidRPr="00076C89" w:rsidRDefault="00311C98" w:rsidP="00C64F2B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311C98" w:rsidRPr="00076C89" w14:paraId="0575FBF1" w14:textId="77777777" w:rsidTr="003931FA">
        <w:tc>
          <w:tcPr>
            <w:tcW w:w="695" w:type="dxa"/>
          </w:tcPr>
          <w:p w14:paraId="653D51E5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3845" w:type="dxa"/>
          </w:tcPr>
          <w:p w14:paraId="7C7B9E65" w14:textId="4E7063D6" w:rsidR="00311C98" w:rsidRPr="00076C89" w:rsidRDefault="00263417" w:rsidP="00C64F2B">
            <w:pPr>
              <w:rPr>
                <w:rStyle w:val="a6"/>
                <w:i w:val="0"/>
              </w:rPr>
            </w:pPr>
            <w:proofErr w:type="spellStart"/>
            <w:r w:rsidRPr="00263417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getInstance</w:t>
            </w:r>
            <w:proofErr w:type="spellEnd"/>
          </w:p>
        </w:tc>
        <w:tc>
          <w:tcPr>
            <w:tcW w:w="4280" w:type="dxa"/>
          </w:tcPr>
          <w:p w14:paraId="2D789196" w14:textId="1D71159F" w:rsidR="00311C98" w:rsidRPr="00076C89" w:rsidRDefault="00263417" w:rsidP="00C64F2B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</w:t>
            </w:r>
            <w:proofErr w:type="spellStart"/>
            <w:r>
              <w:rPr>
                <w:rStyle w:val="a6"/>
                <w:rFonts w:hint="eastAsia"/>
                <w:i w:val="0"/>
              </w:rPr>
              <w:t>DbPool</w:t>
            </w:r>
            <w:proofErr w:type="spellEnd"/>
            <w:r>
              <w:rPr>
                <w:rStyle w:val="a6"/>
                <w:rFonts w:hint="eastAsia"/>
                <w:i w:val="0"/>
              </w:rPr>
              <w:t>的实例</w:t>
            </w:r>
          </w:p>
        </w:tc>
      </w:tr>
      <w:tr w:rsidR="00311C98" w:rsidRPr="00076C89" w14:paraId="00180587" w14:textId="77777777" w:rsidTr="003931FA">
        <w:tc>
          <w:tcPr>
            <w:tcW w:w="695" w:type="dxa"/>
          </w:tcPr>
          <w:p w14:paraId="1A4EF4DD" w14:textId="77777777" w:rsidR="00311C98" w:rsidRPr="00076C89" w:rsidRDefault="00311C98" w:rsidP="00C64F2B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3845" w:type="dxa"/>
          </w:tcPr>
          <w:p w14:paraId="6214917C" w14:textId="1B4E9CC3" w:rsidR="00311C98" w:rsidRPr="00076C89" w:rsidRDefault="00263417" w:rsidP="00C64F2B">
            <w:pPr>
              <w:rPr>
                <w:rStyle w:val="a6"/>
                <w:i w:val="0"/>
              </w:rPr>
            </w:pPr>
            <w:proofErr w:type="spellStart"/>
            <w:r w:rsidRPr="00263417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initialPoolByURI</w:t>
            </w:r>
            <w:proofErr w:type="spellEnd"/>
          </w:p>
        </w:tc>
        <w:tc>
          <w:tcPr>
            <w:tcW w:w="4280" w:type="dxa"/>
          </w:tcPr>
          <w:p w14:paraId="4A1E1BA9" w14:textId="143F8307" w:rsidR="00311C98" w:rsidRPr="00076C89" w:rsidRDefault="00263417" w:rsidP="00C64F2B">
            <w:pPr>
              <w:rPr>
                <w:rStyle w:val="a6"/>
                <w:i w:val="0"/>
              </w:rPr>
            </w:pPr>
            <w:r w:rsidRPr="00263417">
              <w:rPr>
                <w:rStyle w:val="a6"/>
                <w:rFonts w:hint="eastAsia"/>
                <w:i w:val="0"/>
              </w:rPr>
              <w:t>初始化连接池，设置参数。</w:t>
            </w:r>
            <w:r w:rsidRPr="00263417">
              <w:rPr>
                <w:rStyle w:val="a6"/>
                <w:rFonts w:hint="eastAsia"/>
                <w:i w:val="0"/>
              </w:rPr>
              <w:t xml:space="preserve"> </w:t>
            </w:r>
            <w:r w:rsidRPr="00263417">
              <w:rPr>
                <w:rStyle w:val="a6"/>
                <w:rFonts w:hint="eastAsia"/>
                <w:i w:val="0"/>
              </w:rPr>
              <w:t>读</w:t>
            </w:r>
            <w:r w:rsidRPr="00263417">
              <w:rPr>
                <w:rStyle w:val="a6"/>
                <w:rFonts w:hint="eastAsia"/>
                <w:i w:val="0"/>
              </w:rPr>
              <w:t>zookeeper</w:t>
            </w:r>
          </w:p>
        </w:tc>
      </w:tr>
      <w:tr w:rsidR="003931FA" w:rsidRPr="00076C89" w14:paraId="57D8D9E6" w14:textId="77777777" w:rsidTr="003931FA">
        <w:tc>
          <w:tcPr>
            <w:tcW w:w="695" w:type="dxa"/>
          </w:tcPr>
          <w:p w14:paraId="3498CB6F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3845" w:type="dxa"/>
          </w:tcPr>
          <w:p w14:paraId="64C12E6D" w14:textId="63887D55" w:rsidR="003931FA" w:rsidRPr="00076C89" w:rsidRDefault="003931FA" w:rsidP="003931FA">
            <w:pPr>
              <w:rPr>
                <w:rStyle w:val="a6"/>
                <w:i w:val="0"/>
              </w:rPr>
            </w:pPr>
            <w:proofErr w:type="spellStart"/>
            <w:r w:rsidRPr="003931FA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initialPool</w:t>
            </w:r>
            <w:proofErr w:type="spellEnd"/>
          </w:p>
        </w:tc>
        <w:tc>
          <w:tcPr>
            <w:tcW w:w="4280" w:type="dxa"/>
          </w:tcPr>
          <w:p w14:paraId="621EEF8D" w14:textId="3D7D2C04" w:rsidR="003931FA" w:rsidRPr="00076C89" w:rsidRDefault="003931FA" w:rsidP="003931FA">
            <w:pPr>
              <w:rPr>
                <w:rStyle w:val="a6"/>
                <w:i w:val="0"/>
              </w:rPr>
            </w:pPr>
            <w:r w:rsidRPr="00263417">
              <w:rPr>
                <w:rStyle w:val="a6"/>
                <w:rFonts w:hint="eastAsia"/>
                <w:i w:val="0"/>
              </w:rPr>
              <w:t>初始化连接池，设置参数。</w:t>
            </w:r>
            <w:r w:rsidRPr="00263417">
              <w:rPr>
                <w:rStyle w:val="a6"/>
                <w:rFonts w:hint="eastAsia"/>
                <w:i w:val="0"/>
              </w:rPr>
              <w:t xml:space="preserve"> </w:t>
            </w:r>
            <w:r w:rsidRPr="00263417">
              <w:rPr>
                <w:rStyle w:val="a6"/>
                <w:rFonts w:hint="eastAsia"/>
                <w:i w:val="0"/>
              </w:rPr>
              <w:t>读</w:t>
            </w:r>
            <w:r w:rsidRPr="00263417">
              <w:rPr>
                <w:rStyle w:val="a6"/>
                <w:rFonts w:hint="eastAsia"/>
                <w:i w:val="0"/>
              </w:rPr>
              <w:t>zookeeper</w:t>
            </w:r>
          </w:p>
        </w:tc>
      </w:tr>
      <w:tr w:rsidR="003931FA" w:rsidRPr="00076C89" w14:paraId="7481E635" w14:textId="77777777" w:rsidTr="003931FA">
        <w:tc>
          <w:tcPr>
            <w:tcW w:w="695" w:type="dxa"/>
          </w:tcPr>
          <w:p w14:paraId="352C390D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3845" w:type="dxa"/>
          </w:tcPr>
          <w:p w14:paraId="7C958228" w14:textId="1DE22899" w:rsidR="003931FA" w:rsidRPr="00076C89" w:rsidRDefault="00950455" w:rsidP="003931FA">
            <w:pPr>
              <w:rPr>
                <w:rStyle w:val="a6"/>
                <w:i w:val="0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getMongoDataBase</w:t>
            </w:r>
            <w:proofErr w:type="spellEnd"/>
          </w:p>
        </w:tc>
        <w:tc>
          <w:tcPr>
            <w:tcW w:w="4280" w:type="dxa"/>
          </w:tcPr>
          <w:p w14:paraId="0EAF41F4" w14:textId="15D17420" w:rsidR="003931FA" w:rsidRPr="00076C89" w:rsidRDefault="00950455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</w:t>
            </w:r>
            <w:r>
              <w:rPr>
                <w:rStyle w:val="a6"/>
                <w:rFonts w:hint="eastAsia"/>
                <w:i w:val="0"/>
              </w:rPr>
              <w:t>DB</w:t>
            </w:r>
            <w:r>
              <w:rPr>
                <w:rStyle w:val="a6"/>
                <w:rFonts w:hint="eastAsia"/>
                <w:i w:val="0"/>
              </w:rPr>
              <w:t>实例</w:t>
            </w:r>
          </w:p>
        </w:tc>
      </w:tr>
      <w:tr w:rsidR="003931FA" w:rsidRPr="00076C89" w14:paraId="21F63311" w14:textId="77777777" w:rsidTr="003931FA">
        <w:tc>
          <w:tcPr>
            <w:tcW w:w="695" w:type="dxa"/>
          </w:tcPr>
          <w:p w14:paraId="366984C7" w14:textId="77777777" w:rsidR="003931FA" w:rsidRPr="00076C89" w:rsidRDefault="003931FA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3845" w:type="dxa"/>
          </w:tcPr>
          <w:p w14:paraId="09179426" w14:textId="27FB4C6B" w:rsidR="003931FA" w:rsidRDefault="00950455" w:rsidP="003931FA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getCollection</w:t>
            </w:r>
            <w:proofErr w:type="spellEnd"/>
          </w:p>
        </w:tc>
        <w:tc>
          <w:tcPr>
            <w:tcW w:w="4280" w:type="dxa"/>
          </w:tcPr>
          <w:p w14:paraId="689B1EB7" w14:textId="5600C85B" w:rsidR="003931FA" w:rsidRDefault="00950455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</w:t>
            </w:r>
            <w:r>
              <w:rPr>
                <w:rStyle w:val="a6"/>
                <w:rFonts w:hint="eastAsia"/>
                <w:i w:val="0"/>
              </w:rPr>
              <w:t>MongoDB</w:t>
            </w:r>
            <w:r>
              <w:rPr>
                <w:rStyle w:val="a6"/>
                <w:rFonts w:hint="eastAsia"/>
                <w:i w:val="0"/>
              </w:rPr>
              <w:t>的集合</w:t>
            </w:r>
          </w:p>
        </w:tc>
      </w:tr>
      <w:tr w:rsidR="003931FA" w:rsidRPr="00076C89" w14:paraId="1DF212BA" w14:textId="77777777" w:rsidTr="003931FA">
        <w:tc>
          <w:tcPr>
            <w:tcW w:w="695" w:type="dxa"/>
          </w:tcPr>
          <w:p w14:paraId="7D11CBD1" w14:textId="77777777" w:rsidR="003931FA" w:rsidRDefault="003931FA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6</w:t>
            </w:r>
          </w:p>
        </w:tc>
        <w:tc>
          <w:tcPr>
            <w:tcW w:w="3845" w:type="dxa"/>
          </w:tcPr>
          <w:p w14:paraId="2EC51D6B" w14:textId="1EC4CE5E" w:rsidR="003931FA" w:rsidRPr="002D7BDD" w:rsidRDefault="00950455" w:rsidP="003931FA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releaseRs</w:t>
            </w:r>
            <w:proofErr w:type="spellEnd"/>
          </w:p>
        </w:tc>
        <w:tc>
          <w:tcPr>
            <w:tcW w:w="4280" w:type="dxa"/>
          </w:tcPr>
          <w:p w14:paraId="5B065B86" w14:textId="5484FE98" w:rsidR="003931FA" w:rsidRPr="002D7BDD" w:rsidRDefault="00950455" w:rsidP="003931FA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释放资源</w:t>
            </w:r>
          </w:p>
        </w:tc>
      </w:tr>
    </w:tbl>
    <w:p w14:paraId="165C981A" w14:textId="77777777" w:rsidR="00311C98" w:rsidRPr="00557EE7" w:rsidRDefault="00311C98" w:rsidP="00311C98"/>
    <w:p w14:paraId="7943D9AF" w14:textId="69566421" w:rsidR="00311C98" w:rsidRDefault="00950455" w:rsidP="003B358C">
      <w:pPr>
        <w:pStyle w:val="2"/>
      </w:pPr>
      <w:proofErr w:type="spellStart"/>
      <w:r>
        <w:t>TBaseDao</w:t>
      </w:r>
      <w:proofErr w:type="spellEnd"/>
      <w:r w:rsidR="00311C98">
        <w:rPr>
          <w:rFonts w:hint="eastAsia"/>
        </w:rPr>
        <w:t>类概述</w:t>
      </w:r>
    </w:p>
    <w:p w14:paraId="3B031047" w14:textId="5108001A" w:rsidR="00311C98" w:rsidRPr="00F052F2" w:rsidRDefault="00950455" w:rsidP="00311C98">
      <w:r>
        <w:rPr>
          <w:rFonts w:hint="eastAsia"/>
        </w:rPr>
        <w:t>MongoDB</w:t>
      </w:r>
      <w:r>
        <w:rPr>
          <w:rFonts w:hint="eastAsia"/>
        </w:rPr>
        <w:t>某集合数据的操作类，封装了数据的增，删，改，查操作</w:t>
      </w:r>
      <w:r w:rsidR="00311C98">
        <w:rPr>
          <w:rFonts w:hint="eastAsia"/>
        </w:rPr>
        <w:t>。</w:t>
      </w:r>
    </w:p>
    <w:p w14:paraId="7F943773" w14:textId="77777777" w:rsidR="00311C98" w:rsidRPr="00A07527" w:rsidRDefault="00311C98" w:rsidP="00311C98">
      <w:pPr>
        <w:pStyle w:val="3"/>
      </w:pPr>
      <w:r>
        <w:rPr>
          <w:rFonts w:hint="eastAsia"/>
        </w:rPr>
        <w:t>类功能定义</w:t>
      </w:r>
    </w:p>
    <w:p w14:paraId="742037CD" w14:textId="77777777" w:rsidR="00311C98" w:rsidRDefault="00311C98" w:rsidP="00311C98">
      <w:pPr>
        <w:rPr>
          <w:rStyle w:val="a6"/>
        </w:rPr>
      </w:pPr>
      <w:r>
        <w:rPr>
          <w:rStyle w:val="a6"/>
          <w:rFonts w:hint="eastAsia"/>
        </w:rPr>
        <w:tab/>
      </w:r>
    </w:p>
    <w:tbl>
      <w:tblPr>
        <w:tblW w:w="88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6"/>
        <w:gridCol w:w="4329"/>
        <w:gridCol w:w="3835"/>
      </w:tblGrid>
      <w:tr w:rsidR="003B358C" w:rsidRPr="00076C89" w14:paraId="07687A20" w14:textId="77777777" w:rsidTr="00265E59">
        <w:tc>
          <w:tcPr>
            <w:tcW w:w="760" w:type="dxa"/>
            <w:shd w:val="clear" w:color="auto" w:fill="CCCCCC"/>
          </w:tcPr>
          <w:p w14:paraId="1309AB96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序号</w:t>
            </w:r>
          </w:p>
        </w:tc>
        <w:tc>
          <w:tcPr>
            <w:tcW w:w="2999" w:type="dxa"/>
            <w:shd w:val="clear" w:color="auto" w:fill="CCCCCC"/>
          </w:tcPr>
          <w:p w14:paraId="7508538F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</w:t>
            </w:r>
          </w:p>
        </w:tc>
        <w:tc>
          <w:tcPr>
            <w:tcW w:w="5061" w:type="dxa"/>
            <w:shd w:val="clear" w:color="auto" w:fill="CCCCCC"/>
          </w:tcPr>
          <w:p w14:paraId="5B7A8C62" w14:textId="77777777" w:rsidR="003B358C" w:rsidRPr="00076C89" w:rsidRDefault="003B358C" w:rsidP="00265E59">
            <w:pPr>
              <w:jc w:val="center"/>
              <w:rPr>
                <w:rStyle w:val="a6"/>
                <w:b/>
                <w:i w:val="0"/>
                <w:color w:val="auto"/>
              </w:rPr>
            </w:pPr>
            <w:r w:rsidRPr="00076C89">
              <w:rPr>
                <w:rStyle w:val="a6"/>
                <w:rFonts w:hint="eastAsia"/>
                <w:b/>
                <w:i w:val="0"/>
                <w:color w:val="auto"/>
              </w:rPr>
              <w:t>功能点详细内容</w:t>
            </w:r>
          </w:p>
        </w:tc>
      </w:tr>
      <w:tr w:rsidR="003B358C" w:rsidRPr="00076C89" w14:paraId="5167C8CC" w14:textId="77777777" w:rsidTr="00265E59">
        <w:tc>
          <w:tcPr>
            <w:tcW w:w="760" w:type="dxa"/>
          </w:tcPr>
          <w:p w14:paraId="4E21CE07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1</w:t>
            </w:r>
          </w:p>
        </w:tc>
        <w:tc>
          <w:tcPr>
            <w:tcW w:w="2999" w:type="dxa"/>
          </w:tcPr>
          <w:p w14:paraId="01E9C96C" w14:textId="5C4A9A4F" w:rsidR="003B358C" w:rsidRPr="00076C89" w:rsidRDefault="00950455" w:rsidP="00265E59">
            <w:pPr>
              <w:rPr>
                <w:rStyle w:val="a6"/>
                <w:i w:val="0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getInstance</w:t>
            </w:r>
            <w:proofErr w:type="spellEnd"/>
          </w:p>
        </w:tc>
        <w:tc>
          <w:tcPr>
            <w:tcW w:w="5061" w:type="dxa"/>
          </w:tcPr>
          <w:p w14:paraId="00E0F6C6" w14:textId="3635025B" w:rsidR="003B358C" w:rsidRPr="00076C89" w:rsidRDefault="003B358C" w:rsidP="00950455">
            <w:pPr>
              <w:rPr>
                <w:rStyle w:val="a6"/>
                <w:i w:val="0"/>
              </w:rPr>
            </w:pPr>
            <w:r w:rsidRPr="003B358C">
              <w:rPr>
                <w:rStyle w:val="a6"/>
                <w:rFonts w:hint="eastAsia"/>
                <w:i w:val="0"/>
              </w:rPr>
              <w:t>获取</w:t>
            </w:r>
            <w:r w:rsidR="00950455">
              <w:rPr>
                <w:rStyle w:val="a6"/>
                <w:rFonts w:hint="eastAsia"/>
                <w:i w:val="0"/>
              </w:rPr>
              <w:t>一个</w:t>
            </w:r>
            <w:proofErr w:type="spellStart"/>
            <w:r w:rsidR="00950455">
              <w:rPr>
                <w:rStyle w:val="a6"/>
                <w:rFonts w:hint="eastAsia"/>
                <w:i w:val="0"/>
              </w:rPr>
              <w:t>TBaseDao</w:t>
            </w:r>
            <w:proofErr w:type="spellEnd"/>
            <w:r w:rsidR="00950455">
              <w:rPr>
                <w:rStyle w:val="a6"/>
                <w:rFonts w:hint="eastAsia"/>
                <w:i w:val="0"/>
              </w:rPr>
              <w:t>的实例</w:t>
            </w:r>
          </w:p>
        </w:tc>
      </w:tr>
      <w:tr w:rsidR="003B358C" w:rsidRPr="00076C89" w14:paraId="734794CD" w14:textId="77777777" w:rsidTr="00265E59">
        <w:tc>
          <w:tcPr>
            <w:tcW w:w="760" w:type="dxa"/>
          </w:tcPr>
          <w:p w14:paraId="158F13CC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2</w:t>
            </w:r>
          </w:p>
        </w:tc>
        <w:tc>
          <w:tcPr>
            <w:tcW w:w="2999" w:type="dxa"/>
          </w:tcPr>
          <w:p w14:paraId="2CF729BD" w14:textId="4F13E74C" w:rsidR="003B358C" w:rsidRPr="00076C89" w:rsidRDefault="00950455" w:rsidP="00265E59">
            <w:pPr>
              <w:rPr>
                <w:rStyle w:val="a6"/>
                <w:i w:val="0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</w:t>
            </w:r>
            <w:proofErr w:type="spellEnd"/>
          </w:p>
        </w:tc>
        <w:tc>
          <w:tcPr>
            <w:tcW w:w="5061" w:type="dxa"/>
          </w:tcPr>
          <w:p w14:paraId="21090D15" w14:textId="3086312F" w:rsidR="003B358C" w:rsidRPr="00076C89" w:rsidRDefault="00950455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简单的条件查找</w:t>
            </w:r>
          </w:p>
        </w:tc>
      </w:tr>
      <w:tr w:rsidR="003B358C" w:rsidRPr="00076C89" w14:paraId="2D9690CF" w14:textId="77777777" w:rsidTr="00265E59">
        <w:tc>
          <w:tcPr>
            <w:tcW w:w="760" w:type="dxa"/>
          </w:tcPr>
          <w:p w14:paraId="1C2462D4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 w:rsidRPr="00076C89">
              <w:rPr>
                <w:rStyle w:val="a6"/>
                <w:rFonts w:hint="eastAsia"/>
                <w:i w:val="0"/>
              </w:rPr>
              <w:t>3</w:t>
            </w:r>
          </w:p>
        </w:tc>
        <w:tc>
          <w:tcPr>
            <w:tcW w:w="2999" w:type="dxa"/>
          </w:tcPr>
          <w:p w14:paraId="3AF0174A" w14:textId="5D5E3B5E" w:rsidR="003B358C" w:rsidRPr="00076C89" w:rsidRDefault="00950455" w:rsidP="00265E59">
            <w:pPr>
              <w:rPr>
                <w:rStyle w:val="a6"/>
                <w:i w:val="0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findByParamsDBObject</w:t>
            </w:r>
            <w:proofErr w:type="spellEnd"/>
          </w:p>
        </w:tc>
        <w:tc>
          <w:tcPr>
            <w:tcW w:w="5061" w:type="dxa"/>
          </w:tcPr>
          <w:p w14:paraId="27BA352C" w14:textId="1FB44D7C" w:rsidR="003B358C" w:rsidRPr="00076C89" w:rsidRDefault="00950455" w:rsidP="00950455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复杂的条件查找</w:t>
            </w:r>
          </w:p>
        </w:tc>
      </w:tr>
      <w:tr w:rsidR="003B358C" w:rsidRPr="00076C89" w14:paraId="44F1406F" w14:textId="77777777" w:rsidTr="00265E59">
        <w:tc>
          <w:tcPr>
            <w:tcW w:w="760" w:type="dxa"/>
          </w:tcPr>
          <w:p w14:paraId="043E150B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4</w:t>
            </w:r>
          </w:p>
        </w:tc>
        <w:tc>
          <w:tcPr>
            <w:tcW w:w="2999" w:type="dxa"/>
          </w:tcPr>
          <w:p w14:paraId="5CB9F12E" w14:textId="10AF48D6" w:rsidR="003B358C" w:rsidRPr="00076C89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findByParamsDBObject2</w:t>
            </w:r>
          </w:p>
        </w:tc>
        <w:tc>
          <w:tcPr>
            <w:tcW w:w="5061" w:type="dxa"/>
          </w:tcPr>
          <w:p w14:paraId="646655AA" w14:textId="5D82F613" w:rsidR="003B358C" w:rsidRPr="00076C89" w:rsidRDefault="00950455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复杂的条件查找（返回</w:t>
            </w:r>
            <w:r>
              <w:rPr>
                <w:rStyle w:val="a6"/>
                <w:rFonts w:hint="eastAsia"/>
                <w:i w:val="0"/>
              </w:rPr>
              <w:t>MongoDB</w:t>
            </w:r>
            <w:r>
              <w:rPr>
                <w:rStyle w:val="a6"/>
                <w:rFonts w:hint="eastAsia"/>
                <w:i w:val="0"/>
              </w:rPr>
              <w:t>原生对象）</w:t>
            </w:r>
          </w:p>
        </w:tc>
      </w:tr>
      <w:tr w:rsidR="003B358C" w:rsidRPr="00076C89" w14:paraId="44519AC8" w14:textId="77777777" w:rsidTr="00265E59">
        <w:tc>
          <w:tcPr>
            <w:tcW w:w="760" w:type="dxa"/>
          </w:tcPr>
          <w:p w14:paraId="7641CED1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5</w:t>
            </w:r>
          </w:p>
        </w:tc>
        <w:tc>
          <w:tcPr>
            <w:tcW w:w="2999" w:type="dxa"/>
          </w:tcPr>
          <w:p w14:paraId="55A828BA" w14:textId="056D74F5" w:rsid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findByParamsDBObjectWithOrderLimit</w:t>
            </w:r>
            <w:proofErr w:type="spellEnd"/>
          </w:p>
        </w:tc>
        <w:tc>
          <w:tcPr>
            <w:tcW w:w="5061" w:type="dxa"/>
          </w:tcPr>
          <w:p w14:paraId="2F2F4AB4" w14:textId="1EB2CFB7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复杂条件查找</w:t>
            </w:r>
            <w:r w:rsidRPr="00950455">
              <w:rPr>
                <w:rStyle w:val="a6"/>
                <w:rFonts w:hint="eastAsia"/>
                <w:i w:val="0"/>
              </w:rPr>
              <w:t>,</w:t>
            </w:r>
            <w:r w:rsidRPr="00950455">
              <w:rPr>
                <w:rStyle w:val="a6"/>
                <w:rFonts w:hint="eastAsia"/>
                <w:i w:val="0"/>
              </w:rPr>
              <w:t>增加</w:t>
            </w:r>
            <w:r w:rsidRPr="00950455">
              <w:rPr>
                <w:rStyle w:val="a6"/>
                <w:rFonts w:hint="eastAsia"/>
                <w:i w:val="0"/>
              </w:rPr>
              <w:t>limit</w:t>
            </w:r>
            <w:r w:rsidRPr="00950455">
              <w:rPr>
                <w:rStyle w:val="a6"/>
                <w:rFonts w:hint="eastAsia"/>
                <w:i w:val="0"/>
              </w:rPr>
              <w:t>和</w:t>
            </w:r>
            <w:r w:rsidRPr="00950455">
              <w:rPr>
                <w:rStyle w:val="a6"/>
                <w:rFonts w:hint="eastAsia"/>
                <w:i w:val="0"/>
              </w:rPr>
              <w:t>sort</w:t>
            </w:r>
          </w:p>
        </w:tc>
      </w:tr>
      <w:tr w:rsidR="003B358C" w:rsidRPr="00076C89" w14:paraId="700B079C" w14:textId="77777777" w:rsidTr="00265E59">
        <w:tc>
          <w:tcPr>
            <w:tcW w:w="760" w:type="dxa"/>
          </w:tcPr>
          <w:p w14:paraId="09ABB7C3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6</w:t>
            </w:r>
          </w:p>
        </w:tc>
        <w:tc>
          <w:tcPr>
            <w:tcW w:w="2999" w:type="dxa"/>
          </w:tcPr>
          <w:p w14:paraId="1BB563CC" w14:textId="2F2AD864" w:rsidR="003B358C" w:rsidRPr="002D7BDD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findByParamsDBObjectWithOrderLimit</w:t>
            </w:r>
            <w:proofErr w:type="spellEnd"/>
          </w:p>
        </w:tc>
        <w:tc>
          <w:tcPr>
            <w:tcW w:w="5061" w:type="dxa"/>
          </w:tcPr>
          <w:p w14:paraId="18C2462E" w14:textId="7B47362F" w:rsidR="003B358C" w:rsidRPr="002D7BDD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复杂条件查找</w:t>
            </w:r>
            <w:r w:rsidRPr="00950455">
              <w:rPr>
                <w:rStyle w:val="a6"/>
                <w:rFonts w:hint="eastAsia"/>
                <w:i w:val="0"/>
              </w:rPr>
              <w:t>,</w:t>
            </w:r>
            <w:r w:rsidRPr="00950455">
              <w:rPr>
                <w:rStyle w:val="a6"/>
                <w:rFonts w:hint="eastAsia"/>
                <w:i w:val="0"/>
              </w:rPr>
              <w:t>支持</w:t>
            </w:r>
            <w:r w:rsidRPr="00950455">
              <w:rPr>
                <w:rStyle w:val="a6"/>
                <w:rFonts w:hint="eastAsia"/>
                <w:i w:val="0"/>
              </w:rPr>
              <w:t>limit skip</w:t>
            </w:r>
            <w:r w:rsidRPr="00950455">
              <w:rPr>
                <w:rStyle w:val="a6"/>
                <w:rFonts w:hint="eastAsia"/>
                <w:i w:val="0"/>
              </w:rPr>
              <w:t>和</w:t>
            </w:r>
            <w:r w:rsidRPr="00950455">
              <w:rPr>
                <w:rStyle w:val="a6"/>
                <w:rFonts w:hint="eastAsia"/>
                <w:i w:val="0"/>
              </w:rPr>
              <w:t>sort</w:t>
            </w:r>
          </w:p>
        </w:tc>
      </w:tr>
      <w:tr w:rsidR="003B358C" w:rsidRPr="00076C89" w14:paraId="530AF1A8" w14:textId="77777777" w:rsidTr="00265E59">
        <w:tc>
          <w:tcPr>
            <w:tcW w:w="760" w:type="dxa"/>
          </w:tcPr>
          <w:p w14:paraId="722FCEA6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7</w:t>
            </w:r>
          </w:p>
        </w:tc>
        <w:tc>
          <w:tcPr>
            <w:tcW w:w="2999" w:type="dxa"/>
          </w:tcPr>
          <w:p w14:paraId="2F17B48F" w14:textId="5338EDD4" w:rsid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findOne</w:t>
            </w:r>
            <w:proofErr w:type="spellEnd"/>
          </w:p>
        </w:tc>
        <w:tc>
          <w:tcPr>
            <w:tcW w:w="5061" w:type="dxa"/>
          </w:tcPr>
          <w:p w14:paraId="3B76AE56" w14:textId="30E8C6F1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条件查找唯一记录</w:t>
            </w:r>
          </w:p>
        </w:tc>
      </w:tr>
      <w:tr w:rsidR="003B358C" w:rsidRPr="00076C89" w14:paraId="3B4239D5" w14:textId="77777777" w:rsidTr="00265E59">
        <w:tc>
          <w:tcPr>
            <w:tcW w:w="760" w:type="dxa"/>
          </w:tcPr>
          <w:p w14:paraId="65E5A0C2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8</w:t>
            </w:r>
          </w:p>
        </w:tc>
        <w:tc>
          <w:tcPr>
            <w:tcW w:w="2999" w:type="dxa"/>
          </w:tcPr>
          <w:p w14:paraId="35550D71" w14:textId="6164B136" w:rsid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</w:rPr>
            </w:pPr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  <w:u w:val="single"/>
              </w:rPr>
              <w:t>findOne2</w:t>
            </w:r>
          </w:p>
        </w:tc>
        <w:tc>
          <w:tcPr>
            <w:tcW w:w="5061" w:type="dxa"/>
          </w:tcPr>
          <w:p w14:paraId="1AF16F29" w14:textId="54F21BFC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条件查找唯一记录</w:t>
            </w:r>
          </w:p>
        </w:tc>
      </w:tr>
      <w:tr w:rsidR="003B358C" w:rsidRPr="00076C89" w14:paraId="23750E37" w14:textId="77777777" w:rsidTr="00265E59">
        <w:tc>
          <w:tcPr>
            <w:tcW w:w="760" w:type="dxa"/>
          </w:tcPr>
          <w:p w14:paraId="76B17438" w14:textId="77777777" w:rsidR="003B358C" w:rsidRPr="00076C89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9</w:t>
            </w:r>
          </w:p>
        </w:tc>
        <w:tc>
          <w:tcPr>
            <w:tcW w:w="2999" w:type="dxa"/>
          </w:tcPr>
          <w:p w14:paraId="10C4925D" w14:textId="57D6B2AF" w:rsid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lightGray"/>
                <w:u w:val="single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findOneById</w:t>
            </w:r>
            <w:proofErr w:type="spellEnd"/>
          </w:p>
        </w:tc>
        <w:tc>
          <w:tcPr>
            <w:tcW w:w="5061" w:type="dxa"/>
          </w:tcPr>
          <w:p w14:paraId="602FC3BD" w14:textId="5859FFE6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根据主键查找</w:t>
            </w:r>
          </w:p>
        </w:tc>
      </w:tr>
      <w:tr w:rsidR="003B358C" w:rsidRPr="00076C89" w14:paraId="0B1CF7F8" w14:textId="77777777" w:rsidTr="00265E59">
        <w:tc>
          <w:tcPr>
            <w:tcW w:w="760" w:type="dxa"/>
          </w:tcPr>
          <w:p w14:paraId="5CAF24AD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10</w:t>
            </w:r>
          </w:p>
        </w:tc>
        <w:tc>
          <w:tcPr>
            <w:tcW w:w="2999" w:type="dxa"/>
          </w:tcPr>
          <w:p w14:paraId="461EF2BD" w14:textId="295DD381" w:rsidR="003B358C" w:rsidRPr="002D7BDD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addorupdate</w:t>
            </w:r>
            <w:proofErr w:type="spellEnd"/>
          </w:p>
        </w:tc>
        <w:tc>
          <w:tcPr>
            <w:tcW w:w="5061" w:type="dxa"/>
          </w:tcPr>
          <w:p w14:paraId="2C531A19" w14:textId="61A1AB2D" w:rsid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添加或者修改记录</w:t>
            </w:r>
          </w:p>
        </w:tc>
      </w:tr>
      <w:tr w:rsidR="003B358C" w:rsidRPr="00076C89" w14:paraId="48FA5503" w14:textId="77777777" w:rsidTr="00265E59">
        <w:tc>
          <w:tcPr>
            <w:tcW w:w="760" w:type="dxa"/>
          </w:tcPr>
          <w:p w14:paraId="7161921F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lastRenderedPageBreak/>
              <w:t>11</w:t>
            </w:r>
          </w:p>
        </w:tc>
        <w:tc>
          <w:tcPr>
            <w:tcW w:w="2999" w:type="dxa"/>
          </w:tcPr>
          <w:p w14:paraId="472FB5D5" w14:textId="7F18ACF4" w:rsidR="003B358C" w:rsidRPr="00381B07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dropCollection</w:t>
            </w:r>
            <w:proofErr w:type="spellEnd"/>
          </w:p>
        </w:tc>
        <w:tc>
          <w:tcPr>
            <w:tcW w:w="5061" w:type="dxa"/>
          </w:tcPr>
          <w:p w14:paraId="0C5F8EEA" w14:textId="329392EA" w:rsidR="003B358C" w:rsidRPr="00381B07" w:rsidRDefault="00950455" w:rsidP="00950455">
            <w:pPr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D</w:t>
            </w:r>
            <w:r>
              <w:rPr>
                <w:rStyle w:val="a6"/>
                <w:rFonts w:hint="eastAsia"/>
                <w:i w:val="0"/>
              </w:rPr>
              <w:t>rop</w:t>
            </w:r>
            <w:r>
              <w:rPr>
                <w:rStyle w:val="a6"/>
                <w:rFonts w:hint="eastAsia"/>
                <w:i w:val="0"/>
              </w:rPr>
              <w:t>一个集合</w:t>
            </w:r>
          </w:p>
        </w:tc>
      </w:tr>
      <w:tr w:rsidR="003B358C" w:rsidRPr="00076C89" w14:paraId="38C2A812" w14:textId="77777777" w:rsidTr="00265E59">
        <w:tc>
          <w:tcPr>
            <w:tcW w:w="760" w:type="dxa"/>
          </w:tcPr>
          <w:p w14:paraId="469C4229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12</w:t>
            </w:r>
          </w:p>
        </w:tc>
        <w:tc>
          <w:tcPr>
            <w:tcW w:w="2999" w:type="dxa"/>
          </w:tcPr>
          <w:p w14:paraId="73A2F236" w14:textId="41E83796" w:rsidR="003B358C" w:rsidRPr="00381B07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addBatch</w:t>
            </w:r>
            <w:proofErr w:type="spellEnd"/>
          </w:p>
        </w:tc>
        <w:tc>
          <w:tcPr>
            <w:tcW w:w="5061" w:type="dxa"/>
          </w:tcPr>
          <w:p w14:paraId="4D330138" w14:textId="6186D45E" w:rsidR="003B358C" w:rsidRPr="00381B07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批量插入</w:t>
            </w:r>
            <w:r>
              <w:rPr>
                <w:rStyle w:val="a6"/>
                <w:rFonts w:hint="eastAsia"/>
                <w:i w:val="0"/>
              </w:rPr>
              <w:t>（</w:t>
            </w:r>
            <w:r w:rsidRPr="00950455">
              <w:rPr>
                <w:rStyle w:val="a6"/>
                <w:rFonts w:hint="eastAsia"/>
                <w:i w:val="0"/>
              </w:rPr>
              <w:t>这个慎用</w:t>
            </w:r>
            <w:r>
              <w:rPr>
                <w:rStyle w:val="a6"/>
                <w:rFonts w:hint="eastAsia"/>
                <w:i w:val="0"/>
              </w:rPr>
              <w:t>，</w:t>
            </w:r>
            <w:r w:rsidRPr="00950455">
              <w:rPr>
                <w:rStyle w:val="a6"/>
                <w:rFonts w:hint="eastAsia"/>
                <w:i w:val="0"/>
              </w:rPr>
              <w:t>因为一次插入是一个库和表</w:t>
            </w:r>
            <w:r>
              <w:rPr>
                <w:rStyle w:val="a6"/>
                <w:rFonts w:hint="eastAsia"/>
                <w:i w:val="0"/>
              </w:rPr>
              <w:t>，</w:t>
            </w:r>
            <w:r w:rsidRPr="00950455">
              <w:rPr>
                <w:rStyle w:val="a6"/>
                <w:rFonts w:hint="eastAsia"/>
                <w:i w:val="0"/>
              </w:rPr>
              <w:t>所以不能走分表逻辑</w:t>
            </w:r>
            <w:r>
              <w:rPr>
                <w:rStyle w:val="a6"/>
                <w:rFonts w:hint="eastAsia"/>
                <w:i w:val="0"/>
              </w:rPr>
              <w:t>）</w:t>
            </w:r>
          </w:p>
        </w:tc>
      </w:tr>
      <w:tr w:rsidR="003B358C" w:rsidRPr="00076C89" w14:paraId="1D159C8A" w14:textId="77777777" w:rsidTr="00265E59">
        <w:tc>
          <w:tcPr>
            <w:tcW w:w="760" w:type="dxa"/>
          </w:tcPr>
          <w:p w14:paraId="1EB69581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13</w:t>
            </w:r>
          </w:p>
        </w:tc>
        <w:tc>
          <w:tcPr>
            <w:tcW w:w="2999" w:type="dxa"/>
          </w:tcPr>
          <w:p w14:paraId="5D923CF8" w14:textId="02EFF400" w:rsidR="003B358C" w:rsidRPr="00381B07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update</w:t>
            </w:r>
          </w:p>
        </w:tc>
        <w:tc>
          <w:tcPr>
            <w:tcW w:w="5061" w:type="dxa"/>
          </w:tcPr>
          <w:p w14:paraId="4E39DE65" w14:textId="3A1B6FBE" w:rsidR="003B358C" w:rsidRPr="00381B07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修改对象</w:t>
            </w:r>
          </w:p>
        </w:tc>
      </w:tr>
      <w:tr w:rsidR="003B358C" w:rsidRPr="00076C89" w14:paraId="561F6A35" w14:textId="77777777" w:rsidTr="00265E59">
        <w:tc>
          <w:tcPr>
            <w:tcW w:w="760" w:type="dxa"/>
          </w:tcPr>
          <w:p w14:paraId="6123176C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14</w:t>
            </w:r>
          </w:p>
        </w:tc>
        <w:tc>
          <w:tcPr>
            <w:tcW w:w="2999" w:type="dxa"/>
          </w:tcPr>
          <w:p w14:paraId="1A467A68" w14:textId="51957657" w:rsidR="003B358C" w:rsidRPr="00381B07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updateOrAdd</w:t>
            </w:r>
            <w:proofErr w:type="spellEnd"/>
          </w:p>
        </w:tc>
        <w:tc>
          <w:tcPr>
            <w:tcW w:w="5061" w:type="dxa"/>
          </w:tcPr>
          <w:p w14:paraId="1CD2980A" w14:textId="09A8DC87" w:rsidR="003B358C" w:rsidRPr="00381B07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修改对象，当对象不存在的时候创建</w:t>
            </w:r>
          </w:p>
        </w:tc>
      </w:tr>
      <w:tr w:rsidR="003B358C" w:rsidRPr="00076C89" w14:paraId="5608EC21" w14:textId="77777777" w:rsidTr="00265E59">
        <w:tc>
          <w:tcPr>
            <w:tcW w:w="760" w:type="dxa"/>
          </w:tcPr>
          <w:p w14:paraId="0E3A6466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15</w:t>
            </w:r>
          </w:p>
        </w:tc>
        <w:tc>
          <w:tcPr>
            <w:tcW w:w="2999" w:type="dxa"/>
          </w:tcPr>
          <w:p w14:paraId="712A5B2B" w14:textId="1D39DD7A" w:rsidR="003B358C" w:rsidRP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remove</w:t>
            </w:r>
          </w:p>
        </w:tc>
        <w:tc>
          <w:tcPr>
            <w:tcW w:w="5061" w:type="dxa"/>
          </w:tcPr>
          <w:p w14:paraId="00F870B8" w14:textId="6DD6DA30" w:rsidR="003B358C" w:rsidRP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删除对象</w:t>
            </w:r>
          </w:p>
        </w:tc>
      </w:tr>
      <w:tr w:rsidR="003B358C" w:rsidRPr="00076C89" w14:paraId="7EA344BA" w14:textId="77777777" w:rsidTr="00265E59">
        <w:tc>
          <w:tcPr>
            <w:tcW w:w="760" w:type="dxa"/>
          </w:tcPr>
          <w:p w14:paraId="2F578B0D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16</w:t>
            </w:r>
          </w:p>
        </w:tc>
        <w:tc>
          <w:tcPr>
            <w:tcW w:w="2999" w:type="dxa"/>
          </w:tcPr>
          <w:p w14:paraId="4C7E4797" w14:textId="70F83066" w:rsidR="003B358C" w:rsidRPr="003B358C" w:rsidRDefault="00950455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950455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getCount</w:t>
            </w:r>
            <w:proofErr w:type="spellEnd"/>
          </w:p>
        </w:tc>
        <w:tc>
          <w:tcPr>
            <w:tcW w:w="5061" w:type="dxa"/>
          </w:tcPr>
          <w:p w14:paraId="238D4BD7" w14:textId="48C12DE2" w:rsidR="003B358C" w:rsidRPr="003B358C" w:rsidRDefault="00950455" w:rsidP="00950455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获取记录数</w:t>
            </w:r>
          </w:p>
        </w:tc>
      </w:tr>
      <w:tr w:rsidR="003B358C" w:rsidRPr="00076C89" w14:paraId="36580B03" w14:textId="77777777" w:rsidTr="00265E59">
        <w:tc>
          <w:tcPr>
            <w:tcW w:w="760" w:type="dxa"/>
          </w:tcPr>
          <w:p w14:paraId="58909AAA" w14:textId="77777777" w:rsidR="003B358C" w:rsidRDefault="003B358C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17</w:t>
            </w:r>
          </w:p>
        </w:tc>
        <w:tc>
          <w:tcPr>
            <w:tcW w:w="2999" w:type="dxa"/>
          </w:tcPr>
          <w:p w14:paraId="3E8A58C7" w14:textId="3077DA96" w:rsidR="003B358C" w:rsidRPr="003B358C" w:rsidRDefault="003F7BC2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proofErr w:type="spellStart"/>
            <w:r w:rsidRPr="003F7B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createIndex</w:t>
            </w:r>
            <w:proofErr w:type="spellEnd"/>
          </w:p>
        </w:tc>
        <w:tc>
          <w:tcPr>
            <w:tcW w:w="5061" w:type="dxa"/>
          </w:tcPr>
          <w:p w14:paraId="5C7CAF25" w14:textId="4A448F65" w:rsidR="003B358C" w:rsidRPr="003B358C" w:rsidRDefault="00950455" w:rsidP="00265E59">
            <w:pPr>
              <w:rPr>
                <w:rStyle w:val="a6"/>
                <w:i w:val="0"/>
              </w:rPr>
            </w:pPr>
            <w:r w:rsidRPr="00950455">
              <w:rPr>
                <w:rStyle w:val="a6"/>
                <w:rFonts w:hint="eastAsia"/>
                <w:i w:val="0"/>
              </w:rPr>
              <w:t>创建索引</w:t>
            </w:r>
          </w:p>
        </w:tc>
      </w:tr>
      <w:tr w:rsidR="00A467EB" w:rsidRPr="00076C89" w14:paraId="491D4BBA" w14:textId="77777777" w:rsidTr="00265E59">
        <w:tc>
          <w:tcPr>
            <w:tcW w:w="760" w:type="dxa"/>
          </w:tcPr>
          <w:p w14:paraId="6AAB537F" w14:textId="77777777" w:rsidR="00A467EB" w:rsidRDefault="00A467EB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18</w:t>
            </w:r>
          </w:p>
        </w:tc>
        <w:tc>
          <w:tcPr>
            <w:tcW w:w="2999" w:type="dxa"/>
          </w:tcPr>
          <w:p w14:paraId="49AF0E12" w14:textId="5CC04C85" w:rsidR="00A467EB" w:rsidRPr="003B358C" w:rsidRDefault="003F7BC2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F7B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db2Bean</w:t>
            </w:r>
          </w:p>
        </w:tc>
        <w:tc>
          <w:tcPr>
            <w:tcW w:w="5061" w:type="dxa"/>
          </w:tcPr>
          <w:p w14:paraId="5BBBA7B2" w14:textId="29357ABA" w:rsidR="00A467EB" w:rsidRPr="003B358C" w:rsidRDefault="003F7BC2" w:rsidP="00265E59">
            <w:pPr>
              <w:rPr>
                <w:rStyle w:val="a6"/>
                <w:i w:val="0"/>
              </w:rPr>
            </w:pPr>
            <w:r>
              <w:rPr>
                <w:rStyle w:val="a6"/>
                <w:i w:val="0"/>
              </w:rPr>
              <w:t>MongoDB</w:t>
            </w:r>
            <w:r w:rsidRPr="003F7BC2">
              <w:rPr>
                <w:rStyle w:val="a6"/>
                <w:rFonts w:hint="eastAsia"/>
                <w:i w:val="0"/>
              </w:rPr>
              <w:t>对象转换成普通</w:t>
            </w:r>
            <w:r w:rsidRPr="003F7BC2">
              <w:rPr>
                <w:rStyle w:val="a6"/>
                <w:rFonts w:hint="eastAsia"/>
                <w:i w:val="0"/>
              </w:rPr>
              <w:t>java bean</w:t>
            </w:r>
            <w:r w:rsidRPr="003F7BC2">
              <w:rPr>
                <w:rStyle w:val="a6"/>
                <w:rFonts w:hint="eastAsia"/>
                <w:i w:val="0"/>
              </w:rPr>
              <w:t>对象</w:t>
            </w:r>
          </w:p>
        </w:tc>
      </w:tr>
      <w:tr w:rsidR="00A467EB" w:rsidRPr="00076C89" w14:paraId="289B132A" w14:textId="77777777" w:rsidTr="00265E59">
        <w:tc>
          <w:tcPr>
            <w:tcW w:w="760" w:type="dxa"/>
          </w:tcPr>
          <w:p w14:paraId="03EF0646" w14:textId="77777777" w:rsidR="00A467EB" w:rsidRDefault="00A467EB" w:rsidP="00265E59">
            <w:pPr>
              <w:rPr>
                <w:rStyle w:val="a6"/>
                <w:i w:val="0"/>
              </w:rPr>
            </w:pPr>
            <w:r>
              <w:rPr>
                <w:rStyle w:val="a6"/>
                <w:rFonts w:hint="eastAsia"/>
                <w:i w:val="0"/>
              </w:rPr>
              <w:t>19</w:t>
            </w:r>
          </w:p>
        </w:tc>
        <w:tc>
          <w:tcPr>
            <w:tcW w:w="2999" w:type="dxa"/>
          </w:tcPr>
          <w:p w14:paraId="03D06DE5" w14:textId="5894EEDF" w:rsidR="00A467EB" w:rsidRPr="00A467EB" w:rsidRDefault="003F7BC2" w:rsidP="00265E59">
            <w:pPr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pPr>
            <w:r w:rsidRPr="003F7BC2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  <w:t>bean2BasicDb</w:t>
            </w:r>
          </w:p>
        </w:tc>
        <w:tc>
          <w:tcPr>
            <w:tcW w:w="5061" w:type="dxa"/>
          </w:tcPr>
          <w:p w14:paraId="6E14A216" w14:textId="3F8970CC" w:rsidR="00A467EB" w:rsidRPr="00A467EB" w:rsidRDefault="003F7BC2" w:rsidP="00265E59">
            <w:pPr>
              <w:rPr>
                <w:rStyle w:val="a6"/>
                <w:i w:val="0"/>
              </w:rPr>
            </w:pPr>
            <w:r w:rsidRPr="003F7BC2">
              <w:rPr>
                <w:rStyle w:val="a6"/>
                <w:rFonts w:hint="eastAsia"/>
                <w:i w:val="0"/>
              </w:rPr>
              <w:t>对象数据转为</w:t>
            </w:r>
            <w:r>
              <w:rPr>
                <w:rStyle w:val="a6"/>
                <w:i w:val="0"/>
              </w:rPr>
              <w:t>MongoDB</w:t>
            </w:r>
            <w:r w:rsidRPr="003F7BC2">
              <w:rPr>
                <w:rStyle w:val="a6"/>
                <w:rFonts w:hint="eastAsia"/>
                <w:i w:val="0"/>
              </w:rPr>
              <w:t>对象</w:t>
            </w:r>
          </w:p>
        </w:tc>
      </w:tr>
    </w:tbl>
    <w:p w14:paraId="603AFEC2" w14:textId="77777777" w:rsidR="00DD2A2D" w:rsidRDefault="00DD2A2D" w:rsidP="00311C98"/>
    <w:bookmarkEnd w:id="0"/>
    <w:p w14:paraId="524C43C6" w14:textId="77777777" w:rsidR="00311C98" w:rsidRPr="003B358C" w:rsidRDefault="00311C98" w:rsidP="00311C98"/>
    <w:sectPr w:rsidR="00311C98" w:rsidRPr="003B358C" w:rsidSect="00551E3F">
      <w:headerReference w:type="default" r:id="rId10"/>
      <w:headerReference w:type="first" r:id="rId11"/>
      <w:pgSz w:w="11906" w:h="16838" w:code="9"/>
      <w:pgMar w:top="1134" w:right="851" w:bottom="1134" w:left="1418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9CE980" w14:textId="77777777" w:rsidR="005020C2" w:rsidRDefault="005020C2">
      <w:r>
        <w:separator/>
      </w:r>
    </w:p>
  </w:endnote>
  <w:endnote w:type="continuationSeparator" w:id="0">
    <w:p w14:paraId="2158F47B" w14:textId="77777777" w:rsidR="005020C2" w:rsidRDefault="0050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兰亭黑_GBK">
    <w:altName w:val="Times New Roman"/>
    <w:panose1 w:val="00000000000000000000"/>
    <w:charset w:val="5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D2327" w14:textId="77777777" w:rsidR="005020C2" w:rsidRDefault="005020C2">
      <w:r>
        <w:separator/>
      </w:r>
    </w:p>
  </w:footnote>
  <w:footnote w:type="continuationSeparator" w:id="0">
    <w:p w14:paraId="14C95636" w14:textId="77777777" w:rsidR="005020C2" w:rsidRDefault="005020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28BAAE" w14:textId="191D1C63" w:rsidR="00AA088E" w:rsidRDefault="00AA088E">
    <w:pPr>
      <w:pStyle w:val="a3"/>
      <w:ind w:right="360"/>
      <w:jc w:val="both"/>
    </w:pPr>
    <w:r>
      <w:rPr>
        <w:rFonts w:eastAsia="YouYuan" w:hint="eastAsia"/>
      </w:rPr>
      <w:t>概要设计书</w:t>
    </w:r>
    <w:r>
      <w:rPr>
        <w:rFonts w:eastAsia="YouYuan" w:hint="eastAsia"/>
      </w:rPr>
      <w:t xml:space="preserve">                                                                          </w:t>
    </w:r>
    <w:r>
      <w:rPr>
        <w:rFonts w:eastAsia="YouYuan" w:hint="eastAsia"/>
      </w:rPr>
      <w:t>版本：</w:t>
    </w:r>
    <w:r>
      <w:rPr>
        <w:rFonts w:eastAsia="YouYuan" w:hint="eastAsia"/>
      </w:rPr>
      <w:t>0.1.0</w:t>
    </w:r>
    <w:r>
      <w:rPr>
        <w:rFonts w:eastAsia="YouYuan"/>
      </w:rPr>
      <w:t xml:space="preserve">  </w:t>
    </w:r>
    <w:r>
      <w:rPr>
        <w:rFonts w:eastAsia="YouYuan" w:hint="eastAsia"/>
      </w:rPr>
      <w:t>第</w:t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 w:rsidR="003A0445">
      <w:rPr>
        <w:rStyle w:val="ab"/>
        <w:noProof/>
      </w:rPr>
      <w:t>4</w:t>
    </w:r>
    <w:r>
      <w:rPr>
        <w:rStyle w:val="ab"/>
      </w:rPr>
      <w:fldChar w:fldCharType="end"/>
    </w:r>
    <w:r>
      <w:rPr>
        <w:rStyle w:val="ab"/>
        <w:rFonts w:hint="eastAsia"/>
      </w:rPr>
      <w:t>页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02ED7" w14:textId="77777777" w:rsidR="00AA088E" w:rsidRDefault="00AA088E">
    <w:pPr>
      <w:pStyle w:val="a3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BACCF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AD2AF8"/>
    <w:multiLevelType w:val="hybridMultilevel"/>
    <w:tmpl w:val="88D0F3A6"/>
    <w:lvl w:ilvl="0" w:tplc="23F01A8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08572335"/>
    <w:multiLevelType w:val="hybridMultilevel"/>
    <w:tmpl w:val="D4A8A814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8E189C44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9400083"/>
    <w:multiLevelType w:val="hybridMultilevel"/>
    <w:tmpl w:val="7A3A856A"/>
    <w:lvl w:ilvl="0" w:tplc="AC68A788">
      <w:start w:val="1"/>
      <w:numFmt w:val="decimal"/>
      <w:lvlText w:val="%1."/>
      <w:lvlJc w:val="left"/>
      <w:pPr>
        <w:ind w:left="360" w:hanging="360"/>
      </w:pPr>
      <w:rPr>
        <w:rFonts w:ascii="Arial" w:eastAsia="STXihei" w:hAnsi="Arial" w:cs="Arial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3429BB"/>
    <w:multiLevelType w:val="hybridMultilevel"/>
    <w:tmpl w:val="3ED01230"/>
    <w:lvl w:ilvl="0" w:tplc="A078A35C">
      <w:start w:val="1"/>
      <w:numFmt w:val="decimal"/>
      <w:lvlText w:val="(%1)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03366E22">
      <w:start w:val="1"/>
      <w:numFmt w:val="decimal"/>
      <w:lvlText w:val="(%2)"/>
      <w:lvlJc w:val="left"/>
      <w:pPr>
        <w:tabs>
          <w:tab w:val="num" w:pos="1290"/>
        </w:tabs>
        <w:ind w:left="129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abstractNum w:abstractNumId="5" w15:restartNumberingAfterBreak="0">
    <w:nsid w:val="10634E29"/>
    <w:multiLevelType w:val="hybridMultilevel"/>
    <w:tmpl w:val="7BB8B838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BE6CC2CE">
      <w:start w:val="1"/>
      <w:numFmt w:val="decimal"/>
      <w:lvlText w:val="%2．"/>
      <w:lvlJc w:val="left"/>
      <w:pPr>
        <w:tabs>
          <w:tab w:val="num" w:pos="1205"/>
        </w:tabs>
        <w:ind w:left="12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 w15:restartNumberingAfterBreak="0">
    <w:nsid w:val="16626935"/>
    <w:multiLevelType w:val="hybridMultilevel"/>
    <w:tmpl w:val="CED42F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6707E21"/>
    <w:multiLevelType w:val="hybridMultilevel"/>
    <w:tmpl w:val="628639BA"/>
    <w:lvl w:ilvl="0" w:tplc="0FA4598A">
      <w:start w:val="1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8" w15:restartNumberingAfterBreak="0">
    <w:nsid w:val="1E6841A3"/>
    <w:multiLevelType w:val="hybridMultilevel"/>
    <w:tmpl w:val="A010339E"/>
    <w:lvl w:ilvl="0" w:tplc="82EE55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0947617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20FD3F3A"/>
    <w:multiLevelType w:val="hybridMultilevel"/>
    <w:tmpl w:val="18886A6A"/>
    <w:lvl w:ilvl="0" w:tplc="CC6608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3DA1A06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26467832"/>
    <w:multiLevelType w:val="hybridMultilevel"/>
    <w:tmpl w:val="155A730E"/>
    <w:lvl w:ilvl="0" w:tplc="23E44AB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 w15:restartNumberingAfterBreak="0">
    <w:nsid w:val="2D2515EE"/>
    <w:multiLevelType w:val="hybridMultilevel"/>
    <w:tmpl w:val="211A5A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A797EC7"/>
    <w:multiLevelType w:val="hybridMultilevel"/>
    <w:tmpl w:val="96361A78"/>
    <w:lvl w:ilvl="0" w:tplc="7CE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B903B7"/>
    <w:multiLevelType w:val="hybridMultilevel"/>
    <w:tmpl w:val="86D64074"/>
    <w:lvl w:ilvl="0" w:tplc="04090001">
      <w:start w:val="1"/>
      <w:numFmt w:val="bullet"/>
      <w:lvlText w:val=""/>
      <w:lvlJc w:val="left"/>
      <w:pPr>
        <w:tabs>
          <w:tab w:val="num" w:pos="1205"/>
        </w:tabs>
        <w:ind w:left="1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5"/>
        </w:tabs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5"/>
        </w:tabs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5"/>
        </w:tabs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5"/>
        </w:tabs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5"/>
        </w:tabs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5"/>
        </w:tabs>
        <w:ind w:left="4565" w:hanging="420"/>
      </w:pPr>
      <w:rPr>
        <w:rFonts w:ascii="Wingdings" w:hAnsi="Wingdings" w:hint="default"/>
      </w:rPr>
    </w:lvl>
  </w:abstractNum>
  <w:abstractNum w:abstractNumId="16" w15:restartNumberingAfterBreak="0">
    <w:nsid w:val="3E947402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33F7E10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05E606A"/>
    <w:multiLevelType w:val="hybridMultilevel"/>
    <w:tmpl w:val="820CA47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512534B6"/>
    <w:multiLevelType w:val="hybridMultilevel"/>
    <w:tmpl w:val="D450A41C"/>
    <w:lvl w:ilvl="0" w:tplc="31C48C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55417028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60EB72BD"/>
    <w:multiLevelType w:val="hybridMultilevel"/>
    <w:tmpl w:val="599899C6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6C820A01"/>
    <w:multiLevelType w:val="hybridMultilevel"/>
    <w:tmpl w:val="F45273B6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3794A8A"/>
    <w:multiLevelType w:val="hybridMultilevel"/>
    <w:tmpl w:val="A6FA4348"/>
    <w:lvl w:ilvl="0" w:tplc="77206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92AC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2E1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4664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18D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184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686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C0A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A183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61067E"/>
    <w:multiLevelType w:val="hybridMultilevel"/>
    <w:tmpl w:val="96361A78"/>
    <w:lvl w:ilvl="0" w:tplc="7CE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6295427"/>
    <w:multiLevelType w:val="hybridMultilevel"/>
    <w:tmpl w:val="50AC50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7A904A38"/>
    <w:multiLevelType w:val="hybridMultilevel"/>
    <w:tmpl w:val="28D25EFE"/>
    <w:lvl w:ilvl="0" w:tplc="8EF246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C1ACD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D68A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5AE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1253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C0A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EEDC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8855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860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6"/>
  </w:num>
  <w:num w:numId="3">
    <w:abstractNumId w:val="8"/>
  </w:num>
  <w:num w:numId="4">
    <w:abstractNumId w:val="10"/>
  </w:num>
  <w:num w:numId="5">
    <w:abstractNumId w:val="16"/>
  </w:num>
  <w:num w:numId="6">
    <w:abstractNumId w:val="11"/>
  </w:num>
  <w:num w:numId="7">
    <w:abstractNumId w:val="7"/>
  </w:num>
  <w:num w:numId="8">
    <w:abstractNumId w:val="4"/>
  </w:num>
  <w:num w:numId="9">
    <w:abstractNumId w:val="5"/>
  </w:num>
  <w:num w:numId="10">
    <w:abstractNumId w:val="22"/>
  </w:num>
  <w:num w:numId="11">
    <w:abstractNumId w:val="20"/>
  </w:num>
  <w:num w:numId="12">
    <w:abstractNumId w:val="26"/>
  </w:num>
  <w:num w:numId="13">
    <w:abstractNumId w:val="23"/>
  </w:num>
  <w:num w:numId="14">
    <w:abstractNumId w:val="13"/>
  </w:num>
  <w:num w:numId="15">
    <w:abstractNumId w:val="15"/>
  </w:num>
  <w:num w:numId="16">
    <w:abstractNumId w:val="2"/>
  </w:num>
  <w:num w:numId="17">
    <w:abstractNumId w:val="12"/>
  </w:num>
  <w:num w:numId="18">
    <w:abstractNumId w:val="1"/>
  </w:num>
  <w:num w:numId="19">
    <w:abstractNumId w:val="3"/>
  </w:num>
  <w:num w:numId="20">
    <w:abstractNumId w:val="14"/>
  </w:num>
  <w:num w:numId="21">
    <w:abstractNumId w:val="18"/>
  </w:num>
  <w:num w:numId="22">
    <w:abstractNumId w:val="9"/>
  </w:num>
  <w:num w:numId="23">
    <w:abstractNumId w:val="24"/>
  </w:num>
  <w:num w:numId="24">
    <w:abstractNumId w:val="17"/>
  </w:num>
  <w:num w:numId="25">
    <w:abstractNumId w:val="21"/>
  </w:num>
  <w:num w:numId="26">
    <w:abstractNumId w:val="20"/>
  </w:num>
  <w:num w:numId="27">
    <w:abstractNumId w:val="0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black" stroke="f" strokecolor="white">
      <v:fill color="black" on="f"/>
      <v:stroke color="white" weight="3e-5mm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53"/>
    <w:rsid w:val="00001635"/>
    <w:rsid w:val="00010109"/>
    <w:rsid w:val="00040949"/>
    <w:rsid w:val="00056D76"/>
    <w:rsid w:val="00066CBF"/>
    <w:rsid w:val="000700D8"/>
    <w:rsid w:val="00070EB5"/>
    <w:rsid w:val="00076C89"/>
    <w:rsid w:val="000A702F"/>
    <w:rsid w:val="000C104E"/>
    <w:rsid w:val="000C1972"/>
    <w:rsid w:val="000E7A8A"/>
    <w:rsid w:val="000F689B"/>
    <w:rsid w:val="00114AC9"/>
    <w:rsid w:val="00116A09"/>
    <w:rsid w:val="00123607"/>
    <w:rsid w:val="00132A9D"/>
    <w:rsid w:val="00146786"/>
    <w:rsid w:val="00166C5B"/>
    <w:rsid w:val="001743B2"/>
    <w:rsid w:val="00182AAB"/>
    <w:rsid w:val="001C7EA7"/>
    <w:rsid w:val="001D01E9"/>
    <w:rsid w:val="001D463E"/>
    <w:rsid w:val="001E1106"/>
    <w:rsid w:val="001E359B"/>
    <w:rsid w:val="002036D4"/>
    <w:rsid w:val="002253C8"/>
    <w:rsid w:val="00225EB3"/>
    <w:rsid w:val="00247B16"/>
    <w:rsid w:val="002533D9"/>
    <w:rsid w:val="00260073"/>
    <w:rsid w:val="00263417"/>
    <w:rsid w:val="00265E59"/>
    <w:rsid w:val="002752B0"/>
    <w:rsid w:val="00277C96"/>
    <w:rsid w:val="002A17F9"/>
    <w:rsid w:val="002C1D05"/>
    <w:rsid w:val="002C2081"/>
    <w:rsid w:val="002C6416"/>
    <w:rsid w:val="002C79F8"/>
    <w:rsid w:val="002D7BDD"/>
    <w:rsid w:val="002F4CF5"/>
    <w:rsid w:val="002F78D8"/>
    <w:rsid w:val="00304CBA"/>
    <w:rsid w:val="00311C98"/>
    <w:rsid w:val="003220D7"/>
    <w:rsid w:val="00335681"/>
    <w:rsid w:val="0034101E"/>
    <w:rsid w:val="00342E7A"/>
    <w:rsid w:val="0034647E"/>
    <w:rsid w:val="00357A73"/>
    <w:rsid w:val="003743E3"/>
    <w:rsid w:val="00381B07"/>
    <w:rsid w:val="00391BC3"/>
    <w:rsid w:val="003931FA"/>
    <w:rsid w:val="003A0445"/>
    <w:rsid w:val="003B358C"/>
    <w:rsid w:val="003C2149"/>
    <w:rsid w:val="003C5D19"/>
    <w:rsid w:val="003E0500"/>
    <w:rsid w:val="003E6DC4"/>
    <w:rsid w:val="003F27C9"/>
    <w:rsid w:val="003F7BC2"/>
    <w:rsid w:val="0040635E"/>
    <w:rsid w:val="00412FA7"/>
    <w:rsid w:val="00423644"/>
    <w:rsid w:val="00432A99"/>
    <w:rsid w:val="00443C2A"/>
    <w:rsid w:val="00443FA6"/>
    <w:rsid w:val="00444FC7"/>
    <w:rsid w:val="004608F2"/>
    <w:rsid w:val="00464D88"/>
    <w:rsid w:val="004771B9"/>
    <w:rsid w:val="00480F7F"/>
    <w:rsid w:val="00481957"/>
    <w:rsid w:val="004952D0"/>
    <w:rsid w:val="004A4A85"/>
    <w:rsid w:val="004C1275"/>
    <w:rsid w:val="004C656B"/>
    <w:rsid w:val="004E272C"/>
    <w:rsid w:val="004E2F9F"/>
    <w:rsid w:val="004E5924"/>
    <w:rsid w:val="004F09C3"/>
    <w:rsid w:val="004F665E"/>
    <w:rsid w:val="005020C2"/>
    <w:rsid w:val="00513486"/>
    <w:rsid w:val="00534D27"/>
    <w:rsid w:val="005518A5"/>
    <w:rsid w:val="00551E3F"/>
    <w:rsid w:val="00571741"/>
    <w:rsid w:val="00590414"/>
    <w:rsid w:val="0059106C"/>
    <w:rsid w:val="00592BE4"/>
    <w:rsid w:val="005A5610"/>
    <w:rsid w:val="005C7124"/>
    <w:rsid w:val="005E6199"/>
    <w:rsid w:val="005F3250"/>
    <w:rsid w:val="0061233B"/>
    <w:rsid w:val="00627E5B"/>
    <w:rsid w:val="00647C9C"/>
    <w:rsid w:val="0068190C"/>
    <w:rsid w:val="00681AF8"/>
    <w:rsid w:val="00690440"/>
    <w:rsid w:val="006959D7"/>
    <w:rsid w:val="00695B1F"/>
    <w:rsid w:val="006A3443"/>
    <w:rsid w:val="006B0BB9"/>
    <w:rsid w:val="006D0DA0"/>
    <w:rsid w:val="006D4E69"/>
    <w:rsid w:val="006E5546"/>
    <w:rsid w:val="00710B2B"/>
    <w:rsid w:val="00714C06"/>
    <w:rsid w:val="00725717"/>
    <w:rsid w:val="00746CA4"/>
    <w:rsid w:val="007504DA"/>
    <w:rsid w:val="00776576"/>
    <w:rsid w:val="00777BEF"/>
    <w:rsid w:val="00797008"/>
    <w:rsid w:val="007B0C90"/>
    <w:rsid w:val="007B3CAE"/>
    <w:rsid w:val="007B5B83"/>
    <w:rsid w:val="007C2F59"/>
    <w:rsid w:val="007D1343"/>
    <w:rsid w:val="007E66AA"/>
    <w:rsid w:val="00814514"/>
    <w:rsid w:val="008309A6"/>
    <w:rsid w:val="00851424"/>
    <w:rsid w:val="00851DD2"/>
    <w:rsid w:val="00852E6F"/>
    <w:rsid w:val="00852FF9"/>
    <w:rsid w:val="00855771"/>
    <w:rsid w:val="008573B8"/>
    <w:rsid w:val="008A3DD0"/>
    <w:rsid w:val="008A5C32"/>
    <w:rsid w:val="008A63A0"/>
    <w:rsid w:val="008B53B6"/>
    <w:rsid w:val="008B59C3"/>
    <w:rsid w:val="008C248B"/>
    <w:rsid w:val="008C5A05"/>
    <w:rsid w:val="008C5ADD"/>
    <w:rsid w:val="008D2362"/>
    <w:rsid w:val="008D4194"/>
    <w:rsid w:val="008F6D98"/>
    <w:rsid w:val="009022F6"/>
    <w:rsid w:val="00915DD6"/>
    <w:rsid w:val="00931C59"/>
    <w:rsid w:val="00937B01"/>
    <w:rsid w:val="00950455"/>
    <w:rsid w:val="00955DD1"/>
    <w:rsid w:val="0096437F"/>
    <w:rsid w:val="00974048"/>
    <w:rsid w:val="009749F5"/>
    <w:rsid w:val="009863DA"/>
    <w:rsid w:val="0098649F"/>
    <w:rsid w:val="009B0E29"/>
    <w:rsid w:val="009D0E76"/>
    <w:rsid w:val="009E1013"/>
    <w:rsid w:val="009E3AE0"/>
    <w:rsid w:val="009E428A"/>
    <w:rsid w:val="009F10BC"/>
    <w:rsid w:val="00A07527"/>
    <w:rsid w:val="00A108E9"/>
    <w:rsid w:val="00A161DF"/>
    <w:rsid w:val="00A31049"/>
    <w:rsid w:val="00A42029"/>
    <w:rsid w:val="00A4209C"/>
    <w:rsid w:val="00A44DDD"/>
    <w:rsid w:val="00A467EB"/>
    <w:rsid w:val="00A65B53"/>
    <w:rsid w:val="00A70C5F"/>
    <w:rsid w:val="00A71DD0"/>
    <w:rsid w:val="00A97C00"/>
    <w:rsid w:val="00AA088E"/>
    <w:rsid w:val="00AA1DB9"/>
    <w:rsid w:val="00AD390A"/>
    <w:rsid w:val="00AD4B85"/>
    <w:rsid w:val="00AD75C5"/>
    <w:rsid w:val="00B3009C"/>
    <w:rsid w:val="00B3375D"/>
    <w:rsid w:val="00B41B81"/>
    <w:rsid w:val="00B47654"/>
    <w:rsid w:val="00B609DB"/>
    <w:rsid w:val="00B65E84"/>
    <w:rsid w:val="00BC3B34"/>
    <w:rsid w:val="00BC7CDB"/>
    <w:rsid w:val="00BD0089"/>
    <w:rsid w:val="00BD5088"/>
    <w:rsid w:val="00BD6880"/>
    <w:rsid w:val="00BF2FB8"/>
    <w:rsid w:val="00BF5E85"/>
    <w:rsid w:val="00C02C1B"/>
    <w:rsid w:val="00C06BF7"/>
    <w:rsid w:val="00C1686D"/>
    <w:rsid w:val="00C177A7"/>
    <w:rsid w:val="00C54A99"/>
    <w:rsid w:val="00C607A6"/>
    <w:rsid w:val="00C64F2B"/>
    <w:rsid w:val="00C6706A"/>
    <w:rsid w:val="00C72088"/>
    <w:rsid w:val="00C9345A"/>
    <w:rsid w:val="00CC02FF"/>
    <w:rsid w:val="00CE2A97"/>
    <w:rsid w:val="00CF07BE"/>
    <w:rsid w:val="00D01A8A"/>
    <w:rsid w:val="00D06962"/>
    <w:rsid w:val="00D15ACB"/>
    <w:rsid w:val="00D32453"/>
    <w:rsid w:val="00D40EC0"/>
    <w:rsid w:val="00D472F6"/>
    <w:rsid w:val="00D50774"/>
    <w:rsid w:val="00D55EF0"/>
    <w:rsid w:val="00D564A1"/>
    <w:rsid w:val="00D60E91"/>
    <w:rsid w:val="00D70809"/>
    <w:rsid w:val="00D72C3F"/>
    <w:rsid w:val="00D7643E"/>
    <w:rsid w:val="00DB70DA"/>
    <w:rsid w:val="00DB7C74"/>
    <w:rsid w:val="00DC2A09"/>
    <w:rsid w:val="00DC2F08"/>
    <w:rsid w:val="00DC3412"/>
    <w:rsid w:val="00DD0BB9"/>
    <w:rsid w:val="00DD2A2D"/>
    <w:rsid w:val="00DD69DA"/>
    <w:rsid w:val="00DD73A6"/>
    <w:rsid w:val="00DE4C89"/>
    <w:rsid w:val="00E02506"/>
    <w:rsid w:val="00E26FCD"/>
    <w:rsid w:val="00E51354"/>
    <w:rsid w:val="00E51895"/>
    <w:rsid w:val="00E54F85"/>
    <w:rsid w:val="00E65AB7"/>
    <w:rsid w:val="00E702DE"/>
    <w:rsid w:val="00E85F19"/>
    <w:rsid w:val="00EA0ABC"/>
    <w:rsid w:val="00EA2697"/>
    <w:rsid w:val="00EA7B82"/>
    <w:rsid w:val="00EB647E"/>
    <w:rsid w:val="00EC1692"/>
    <w:rsid w:val="00EC290E"/>
    <w:rsid w:val="00ED0923"/>
    <w:rsid w:val="00ED5303"/>
    <w:rsid w:val="00EE5756"/>
    <w:rsid w:val="00F052F2"/>
    <w:rsid w:val="00F13BF9"/>
    <w:rsid w:val="00F307AB"/>
    <w:rsid w:val="00F449A6"/>
    <w:rsid w:val="00F51009"/>
    <w:rsid w:val="00F76004"/>
    <w:rsid w:val="00F92E84"/>
    <w:rsid w:val="00FA6837"/>
    <w:rsid w:val="00FA7901"/>
    <w:rsid w:val="00FC2DAF"/>
    <w:rsid w:val="00FD6932"/>
    <w:rsid w:val="00FF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black" stroke="f" strokecolor="white">
      <v:fill color="black" on="f"/>
      <v:stroke color="white" weight="3e-5mm" on="f"/>
    </o:shapedefaults>
    <o:shapelayout v:ext="edit">
      <o:idmap v:ext="edit" data="1"/>
    </o:shapelayout>
  </w:shapeDefaults>
  <w:decimalSymbol w:val="."/>
  <w:listSeparator w:val=","/>
  <w14:docId w14:val="789569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A8A"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="Arial" w:eastAsia="SimHei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Arial" w:eastAsia="SimHei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SimHei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SimHei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semiHidden/>
  </w:style>
  <w:style w:type="paragraph" w:styleId="21">
    <w:name w:val="toc 2"/>
    <w:basedOn w:val="a"/>
    <w:next w:val="a"/>
    <w:autoRedefine/>
    <w:semiHidden/>
    <w:pPr>
      <w:ind w:leftChars="200" w:left="420"/>
    </w:pPr>
  </w:style>
  <w:style w:type="paragraph" w:styleId="a5">
    <w:name w:val="Normal Indent"/>
    <w:basedOn w:val="a"/>
    <w:pPr>
      <w:ind w:firstLine="425"/>
    </w:pPr>
  </w:style>
  <w:style w:type="paragraph" w:styleId="31">
    <w:name w:val="toc 3"/>
    <w:basedOn w:val="a"/>
    <w:next w:val="a"/>
    <w:autoRedefine/>
    <w:semiHidden/>
    <w:pPr>
      <w:ind w:leftChars="400" w:left="840"/>
    </w:pPr>
  </w:style>
  <w:style w:type="character" w:styleId="a6">
    <w:name w:val="annotation reference"/>
    <w:semiHidden/>
    <w:rPr>
      <w:i/>
      <w:iCs/>
      <w:color w:val="993366"/>
      <w:szCs w:val="21"/>
    </w:rPr>
  </w:style>
  <w:style w:type="paragraph" w:styleId="a7">
    <w:name w:val="annotation text"/>
    <w:basedOn w:val="a"/>
    <w:semiHidden/>
    <w:pPr>
      <w:ind w:firstLine="420"/>
      <w:jc w:val="left"/>
    </w:pPr>
    <w:rPr>
      <w:i/>
      <w:iCs/>
      <w:color w:val="0000FF"/>
    </w:rPr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ody Text Indent"/>
    <w:basedOn w:val="a"/>
    <w:pPr>
      <w:ind w:firstLineChars="200" w:firstLine="480"/>
    </w:pPr>
    <w:rPr>
      <w:szCs w:val="24"/>
    </w:rPr>
  </w:style>
  <w:style w:type="paragraph" w:styleId="22">
    <w:name w:val="Body Text 2"/>
    <w:basedOn w:val="a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aa">
    <w:name w:val="Title"/>
    <w:basedOn w:val="a"/>
    <w:qFormat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character" w:styleId="ab">
    <w:name w:val="page number"/>
    <w:basedOn w:val="a0"/>
  </w:style>
  <w:style w:type="character" w:styleId="ac">
    <w:name w:val="Hyperlink"/>
    <w:rPr>
      <w:color w:val="0000FF"/>
      <w:u w:val="single"/>
    </w:rPr>
  </w:style>
  <w:style w:type="paragraph" w:customStyle="1" w:styleId="xl45">
    <w:name w:val="xl45"/>
    <w:basedOn w:val="a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YouYuan" w:eastAsia="YouYuan" w:hAnsi="SimSun" w:hint="eastAsia"/>
      <w:kern w:val="0"/>
      <w:sz w:val="24"/>
      <w:szCs w:val="24"/>
      <w:lang w:eastAsia="en-US"/>
    </w:rPr>
  </w:style>
  <w:style w:type="paragraph" w:customStyle="1" w:styleId="xl40">
    <w:name w:val="xl40"/>
    <w:basedOn w:val="a"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SimHei" w:eastAsia="SimHei" w:hAnsi="SimSun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table" w:styleId="ad">
    <w:name w:val="Table Grid"/>
    <w:basedOn w:val="a1"/>
    <w:rsid w:val="00CF07BE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Document Map"/>
    <w:basedOn w:val="a"/>
    <w:semiHidden/>
    <w:rsid w:val="009749F5"/>
    <w:pPr>
      <w:shd w:val="clear" w:color="auto" w:fill="000080"/>
    </w:pPr>
  </w:style>
  <w:style w:type="character" w:customStyle="1" w:styleId="20">
    <w:name w:val="标题 2 字符"/>
    <w:link w:val="2"/>
    <w:rsid w:val="00D01A8A"/>
    <w:rPr>
      <w:rFonts w:ascii="Arial" w:eastAsia="SimHei" w:hAnsi="Arial"/>
      <w:b/>
      <w:bCs/>
      <w:kern w:val="2"/>
      <w:sz w:val="32"/>
      <w:szCs w:val="32"/>
    </w:rPr>
  </w:style>
  <w:style w:type="character" w:customStyle="1" w:styleId="30">
    <w:name w:val="标题 3 字符"/>
    <w:link w:val="3"/>
    <w:rsid w:val="00D01A8A"/>
    <w:rPr>
      <w:b/>
      <w:bCs/>
      <w:kern w:val="2"/>
      <w:sz w:val="32"/>
      <w:szCs w:val="32"/>
    </w:rPr>
  </w:style>
  <w:style w:type="paragraph" w:styleId="af">
    <w:name w:val="List Paragraph"/>
    <w:basedOn w:val="a"/>
    <w:link w:val="af0"/>
    <w:uiPriority w:val="34"/>
    <w:qFormat/>
    <w:rsid w:val="006959D7"/>
    <w:pPr>
      <w:spacing w:line="240" w:lineRule="auto"/>
      <w:ind w:firstLineChars="200" w:firstLine="420"/>
    </w:pPr>
    <w:rPr>
      <w:rFonts w:ascii="方正兰亭黑_GBK" w:hAnsi="方正兰亭黑_GBK"/>
      <w:szCs w:val="22"/>
    </w:rPr>
  </w:style>
  <w:style w:type="character" w:customStyle="1" w:styleId="af0">
    <w:name w:val="列出段落 字符"/>
    <w:link w:val="af"/>
    <w:uiPriority w:val="34"/>
    <w:rsid w:val="006959D7"/>
    <w:rPr>
      <w:rFonts w:ascii="方正兰亭黑_GBK" w:hAnsi="方正兰亭黑_GBK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9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BEBA4-CB4F-4528-9D7E-D0CF85F39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详细设计模板.dot</Template>
  <TotalTime>120</TotalTime>
  <Pages>4</Pages>
  <Words>186</Words>
  <Characters>1065</Characters>
  <Application>Microsoft Office Word</Application>
  <DocSecurity>0</DocSecurity>
  <Lines>8</Lines>
  <Paragraphs>2</Paragraphs>
  <ScaleCrop>false</ScaleCrop>
  <Company>Neusoft</Company>
  <LinksUpToDate>false</LinksUpToDate>
  <CharactersWithSpaces>1249</CharactersWithSpaces>
  <SharedDoc>false</SharedDoc>
  <HLinks>
    <vt:vector size="132" baseType="variant">
      <vt:variant>
        <vt:i4>1966140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_Toc249866130</vt:lpwstr>
      </vt:variant>
      <vt:variant>
        <vt:i4>2031676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_Toc249866129</vt:lpwstr>
      </vt:variant>
      <vt:variant>
        <vt:i4>2031676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_Toc249866128</vt:lpwstr>
      </vt:variant>
      <vt:variant>
        <vt:i4>2031676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_Toc249866127</vt:lpwstr>
      </vt:variant>
      <vt:variant>
        <vt:i4>2031676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_Toc249866126</vt:lpwstr>
      </vt:variant>
      <vt:variant>
        <vt:i4>2031676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_Toc249866125</vt:lpwstr>
      </vt:variant>
      <vt:variant>
        <vt:i4>2031676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_Toc249866124</vt:lpwstr>
      </vt:variant>
      <vt:variant>
        <vt:i4>2031676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_Toc249866123</vt:lpwstr>
      </vt:variant>
      <vt:variant>
        <vt:i4>2031676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_Toc249866122</vt:lpwstr>
      </vt:variant>
      <vt:variant>
        <vt:i4>2031676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_Toc249866121</vt:lpwstr>
      </vt:variant>
      <vt:variant>
        <vt:i4>2031676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_Toc249866120</vt:lpwstr>
      </vt:variant>
      <vt:variant>
        <vt:i4>1835068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_Toc249866119</vt:lpwstr>
      </vt:variant>
      <vt:variant>
        <vt:i4>1835068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_Toc249866118</vt:lpwstr>
      </vt:variant>
      <vt:variant>
        <vt:i4>1835068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_Toc249866117</vt:lpwstr>
      </vt:variant>
      <vt:variant>
        <vt:i4>1835068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_Toc249866116</vt:lpwstr>
      </vt:variant>
      <vt:variant>
        <vt:i4>1835068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_Toc249866115</vt:lpwstr>
      </vt:variant>
      <vt:variant>
        <vt:i4>1835068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_Toc249866114</vt:lpwstr>
      </vt:variant>
      <vt:variant>
        <vt:i4>1835068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_Toc249866113</vt:lpwstr>
      </vt:variant>
      <vt:variant>
        <vt:i4>1835068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_Toc249866112</vt:lpwstr>
      </vt:variant>
      <vt:variant>
        <vt:i4>1835068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_Toc249866111</vt:lpwstr>
      </vt:variant>
      <vt:variant>
        <vt:i4>1835068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_Toc249866110</vt:lpwstr>
      </vt:variant>
      <vt:variant>
        <vt:i4>1900604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_Toc249866109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项目名称：NeusoftMediaPlayer</dc:title>
  <dc:subject/>
  <dc:creator>Hubr</dc:creator>
  <cp:keywords/>
  <dc:description/>
  <cp:lastModifiedBy>zw_bn赵炜</cp:lastModifiedBy>
  <cp:revision>15</cp:revision>
  <cp:lastPrinted>1899-12-31T16:00:00Z</cp:lastPrinted>
  <dcterms:created xsi:type="dcterms:W3CDTF">2016-04-24T10:20:00Z</dcterms:created>
  <dcterms:modified xsi:type="dcterms:W3CDTF">2016-05-01T14:02:00Z</dcterms:modified>
</cp:coreProperties>
</file>