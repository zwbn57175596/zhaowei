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53F7EAB7" w:rsidR="00311C98" w:rsidRDefault="00277C96" w:rsidP="00311C98">
      <w:pPr>
        <w:pStyle w:val="1"/>
      </w:pPr>
      <w:bookmarkStart w:id="0" w:name="_Toc249866128"/>
      <w:r>
        <w:rPr>
          <w:rFonts w:hint="eastAsia"/>
        </w:rPr>
        <w:t>数据库操作模块</w:t>
      </w:r>
      <w:r w:rsidR="00311C98">
        <w:rPr>
          <w:rFonts w:hint="eastAsia"/>
        </w:rPr>
        <w:t>（</w:t>
      </w:r>
      <w:r>
        <w:t>mongo</w:t>
      </w:r>
      <w:r w:rsidR="00311C98">
        <w:rPr>
          <w:rFonts w:hint="eastAsia"/>
        </w:rPr>
        <w:t>）</w:t>
      </w:r>
    </w:p>
    <w:p w14:paraId="4B7D4664" w14:textId="524D21DE" w:rsidR="00311C98" w:rsidRDefault="00277C96" w:rsidP="00311C98">
      <w:pPr>
        <w:pStyle w:val="2"/>
      </w:pPr>
      <w:r>
        <w:rPr>
          <w:rFonts w:hint="eastAsia"/>
        </w:rPr>
        <w:t>数据库操作</w:t>
      </w:r>
      <w:r w:rsidR="00311C98" w:rsidRPr="00311C98">
        <w:rPr>
          <w:rFonts w:hint="eastAsia"/>
        </w:rPr>
        <w:t>模块</w:t>
      </w:r>
      <w:r w:rsidR="00311C98">
        <w:rPr>
          <w:rFonts w:hint="eastAsia"/>
        </w:rPr>
        <w:t>概述</w:t>
      </w:r>
    </w:p>
    <w:p w14:paraId="3C806040" w14:textId="6A6C816A" w:rsidR="001C7EA7" w:rsidRDefault="001C7EA7" w:rsidP="001C7EA7">
      <w:pPr>
        <w:ind w:left="420"/>
      </w:pPr>
      <w:r>
        <w:rPr>
          <w:rFonts w:hint="eastAsia"/>
        </w:rPr>
        <w:t>数据库操作模块</w:t>
      </w:r>
      <w:r w:rsidR="00311C98">
        <w:rPr>
          <w:rFonts w:hint="eastAsia"/>
        </w:rPr>
        <w:t>为工作</w:t>
      </w:r>
      <w:proofErr w:type="gramStart"/>
      <w:r w:rsidR="00311C98">
        <w:rPr>
          <w:rFonts w:hint="eastAsia"/>
        </w:rPr>
        <w:t>圈提供</w:t>
      </w:r>
      <w:proofErr w:type="gramEnd"/>
      <w:r w:rsidR="00311C98">
        <w:rPr>
          <w:rFonts w:hint="eastAsia"/>
        </w:rPr>
        <w:t>了一个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数据库操作封装的工具。这样做的好处有以下几点</w:t>
      </w:r>
    </w:p>
    <w:p w14:paraId="5FADB36C" w14:textId="7ED5578D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开发者关注更少的代码，不需要关注数据库的操作具体的实现。</w:t>
      </w:r>
    </w:p>
    <w:p w14:paraId="2F45F483" w14:textId="75FFE032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对数据库的资源进行统一管理，避免资源泄漏。</w:t>
      </w:r>
    </w:p>
    <w:p w14:paraId="7448CDA8" w14:textId="643107FC" w:rsidR="001C7EA7" w:rsidRDefault="00443FA6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方便维护。当数据库升级之后，只需要将这模块的实现升级，然后依赖此模块的服务更新版本即可。</w:t>
      </w:r>
    </w:p>
    <w:p w14:paraId="62EA9E72" w14:textId="00E78F76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443FA6">
        <w:rPr>
          <w:rFonts w:hint="eastAsia"/>
        </w:rPr>
        <w:t>所有需要持久</w:t>
      </w:r>
      <w:proofErr w:type="gramStart"/>
      <w:r w:rsidR="00443FA6">
        <w:rPr>
          <w:rFonts w:hint="eastAsia"/>
        </w:rPr>
        <w:t>化数据</w:t>
      </w:r>
      <w:proofErr w:type="gramEnd"/>
      <w:r w:rsidR="00443FA6">
        <w:rPr>
          <w:rFonts w:hint="eastAsia"/>
        </w:rPr>
        <w:t>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62971049" w:rsidR="00311C98" w:rsidRDefault="000700D8" w:rsidP="00311C98">
      <w:pPr>
        <w:pStyle w:val="2"/>
      </w:pPr>
      <w:r>
        <w:rPr>
          <w:rFonts w:hint="eastAsia"/>
        </w:rPr>
        <w:lastRenderedPageBreak/>
        <w:t>数据库操作</w:t>
      </w:r>
      <w:r w:rsidRPr="00311C98">
        <w:rPr>
          <w:rFonts w:hint="eastAsia"/>
        </w:rPr>
        <w:t>模块</w:t>
      </w:r>
      <w:r w:rsidR="00311C98">
        <w:rPr>
          <w:rFonts w:hint="eastAsia"/>
        </w:rPr>
        <w:t>类图</w:t>
      </w:r>
    </w:p>
    <w:p w14:paraId="782B24ED" w14:textId="3A258CA1" w:rsidR="00311C98" w:rsidRDefault="00DF0D82" w:rsidP="00311C98">
      <w:pPr>
        <w:spacing w:line="240" w:lineRule="auto"/>
        <w:jc w:val="center"/>
      </w:pPr>
      <w:r>
        <w:object w:dxaOrig="7476" w:dyaOrig="9528" w14:anchorId="37D33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3.8pt;height:476.4pt" o:ole="">
            <v:imagedata r:id="rId8" o:title=""/>
          </v:shape>
          <o:OLEObject Type="Embed" ProgID="Visio.Drawing.15" ShapeID="_x0000_i1029" DrawAspect="Content" ObjectID="_1523645296" r:id="rId9"/>
        </w:object>
      </w:r>
      <w:bookmarkStart w:id="1" w:name="_GoBack"/>
      <w:bookmarkEnd w:id="1"/>
    </w:p>
    <w:p w14:paraId="2A3499A6" w14:textId="3984B6BE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A108E9">
        <w:rPr>
          <w:rFonts w:hint="eastAsia"/>
        </w:rPr>
        <w:t>mongo</w:t>
      </w:r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3AA4818B" w:rsidR="00311C98" w:rsidRDefault="00263417" w:rsidP="00311C98">
      <w:pPr>
        <w:pStyle w:val="2"/>
      </w:pPr>
      <w:proofErr w:type="spellStart"/>
      <w:r>
        <w:t>DbPool</w:t>
      </w:r>
      <w:proofErr w:type="spellEnd"/>
      <w:r w:rsidR="00311C98">
        <w:rPr>
          <w:rFonts w:hint="eastAsia"/>
        </w:rPr>
        <w:t>类概述</w:t>
      </w:r>
    </w:p>
    <w:p w14:paraId="0D4B6AA6" w14:textId="4465B47A" w:rsidR="00311C98" w:rsidRPr="00263417" w:rsidRDefault="00263417" w:rsidP="00311C98">
      <w:r>
        <w:t>M</w:t>
      </w:r>
      <w:r>
        <w:rPr>
          <w:rFonts w:hint="eastAsia"/>
        </w:rPr>
        <w:t>ongoDB</w:t>
      </w:r>
      <w:r>
        <w:rPr>
          <w:rFonts w:hint="eastAsia"/>
        </w:rPr>
        <w:t>连接池的封装。通过</w:t>
      </w:r>
      <w:proofErr w:type="spellStart"/>
      <w:r>
        <w:rPr>
          <w:rFonts w:hint="eastAsia"/>
        </w:rPr>
        <w:t>zkHelper</w:t>
      </w:r>
      <w:proofErr w:type="spellEnd"/>
      <w:r>
        <w:rPr>
          <w:rFonts w:hint="eastAsia"/>
        </w:rPr>
        <w:t>从注册中心监听某服务的</w:t>
      </w:r>
      <w:r>
        <w:rPr>
          <w:rFonts w:hint="eastAsia"/>
        </w:rPr>
        <w:t>MongoDB</w:t>
      </w:r>
      <w:r>
        <w:rPr>
          <w:rFonts w:hint="eastAsia"/>
        </w:rPr>
        <w:t>集测配置，初始化</w:t>
      </w:r>
      <w:r>
        <w:rPr>
          <w:rFonts w:hint="eastAsia"/>
        </w:rPr>
        <w:t>MongoDB</w:t>
      </w:r>
      <w:r>
        <w:rPr>
          <w:rFonts w:hint="eastAsia"/>
        </w:rPr>
        <w:t>集群的连接池。通过工作圈服务应用的数据分片</w:t>
      </w:r>
      <w:r>
        <w:rPr>
          <w:rFonts w:hint="eastAsia"/>
        </w:rPr>
        <w:t>key</w:t>
      </w:r>
      <w:r>
        <w:rPr>
          <w:rFonts w:hint="eastAsia"/>
        </w:rPr>
        <w:t>来计算数据映射的节点，并从池中取出此节点的连接供应用来使用。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4E7063D6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2D789196" w14:textId="1D71159F" w:rsidR="00311C98" w:rsidRPr="00076C89" w:rsidRDefault="00263417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proofErr w:type="spellStart"/>
            <w:r>
              <w:rPr>
                <w:rStyle w:val="a6"/>
                <w:rFonts w:hint="eastAsia"/>
                <w:i w:val="0"/>
              </w:rPr>
              <w:t>DbPool</w:t>
            </w:r>
            <w:proofErr w:type="spellEnd"/>
            <w:r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B4E9CC3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initialPoolByURI</w:t>
            </w:r>
            <w:proofErr w:type="spellEnd"/>
          </w:p>
        </w:tc>
        <w:tc>
          <w:tcPr>
            <w:tcW w:w="4280" w:type="dxa"/>
          </w:tcPr>
          <w:p w14:paraId="4A1E1BA9" w14:textId="143F8307" w:rsidR="00311C98" w:rsidRPr="00076C89" w:rsidRDefault="00263417" w:rsidP="00C64F2B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63887D55" w:rsidR="003931FA" w:rsidRPr="00076C89" w:rsidRDefault="003931FA" w:rsidP="003931FA">
            <w:pPr>
              <w:rPr>
                <w:rStyle w:val="a6"/>
                <w:i w:val="0"/>
              </w:rPr>
            </w:pPr>
            <w:proofErr w:type="spellStart"/>
            <w:r w:rsidRPr="003931F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21EEF8D" w14:textId="3D7D2C04" w:rsidR="003931FA" w:rsidRPr="00076C89" w:rsidRDefault="003931FA" w:rsidP="003931FA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1DE22899" w:rsidR="003931FA" w:rsidRPr="00076C89" w:rsidRDefault="00950455" w:rsidP="003931FA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getMongoDataBase</w:t>
            </w:r>
            <w:proofErr w:type="spellEnd"/>
          </w:p>
        </w:tc>
        <w:tc>
          <w:tcPr>
            <w:tcW w:w="4280" w:type="dxa"/>
          </w:tcPr>
          <w:p w14:paraId="0EAF41F4" w14:textId="15D17420" w:rsidR="003931FA" w:rsidRPr="00076C89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DB</w:t>
            </w:r>
            <w:r>
              <w:rPr>
                <w:rStyle w:val="a6"/>
                <w:rFonts w:hint="eastAsia"/>
                <w:i w:val="0"/>
              </w:rPr>
              <w:t>实例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27FB4C6B" w:rsidR="003931FA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getCollection</w:t>
            </w:r>
            <w:proofErr w:type="spellEnd"/>
          </w:p>
        </w:tc>
        <w:tc>
          <w:tcPr>
            <w:tcW w:w="4280" w:type="dxa"/>
          </w:tcPr>
          <w:p w14:paraId="689B1EB7" w14:textId="5600C85B" w:rsidR="003931FA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的集合</w:t>
            </w:r>
          </w:p>
        </w:tc>
      </w:tr>
      <w:tr w:rsidR="003931FA" w:rsidRPr="00076C89" w14:paraId="1DF212BA" w14:textId="77777777" w:rsidTr="003931FA">
        <w:tc>
          <w:tcPr>
            <w:tcW w:w="695" w:type="dxa"/>
          </w:tcPr>
          <w:p w14:paraId="7D11CBD1" w14:textId="77777777" w:rsidR="003931FA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2EC51D6B" w14:textId="1EC4CE5E" w:rsidR="003931FA" w:rsidRPr="002D7BDD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releaseRs</w:t>
            </w:r>
            <w:proofErr w:type="spellEnd"/>
          </w:p>
        </w:tc>
        <w:tc>
          <w:tcPr>
            <w:tcW w:w="4280" w:type="dxa"/>
          </w:tcPr>
          <w:p w14:paraId="5B065B86" w14:textId="5484FE98" w:rsidR="003931FA" w:rsidRPr="002D7BDD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释放资源</w:t>
            </w:r>
          </w:p>
        </w:tc>
      </w:tr>
    </w:tbl>
    <w:p w14:paraId="165C981A" w14:textId="77777777" w:rsidR="00311C98" w:rsidRPr="00557EE7" w:rsidRDefault="00311C98" w:rsidP="00311C98"/>
    <w:p w14:paraId="7943D9AF" w14:textId="69566421" w:rsidR="00311C98" w:rsidRDefault="00950455" w:rsidP="003B358C">
      <w:pPr>
        <w:pStyle w:val="2"/>
      </w:pPr>
      <w:proofErr w:type="spellStart"/>
      <w:r>
        <w:t>TBaseDao</w:t>
      </w:r>
      <w:proofErr w:type="spellEnd"/>
      <w:r w:rsidR="00311C98">
        <w:rPr>
          <w:rFonts w:hint="eastAsia"/>
        </w:rPr>
        <w:t>类概述</w:t>
      </w:r>
    </w:p>
    <w:p w14:paraId="3B031047" w14:textId="5108001A" w:rsidR="00311C98" w:rsidRPr="00F052F2" w:rsidRDefault="00950455" w:rsidP="00311C98">
      <w:r>
        <w:rPr>
          <w:rFonts w:hint="eastAsia"/>
        </w:rPr>
        <w:t>MongoDB</w:t>
      </w:r>
      <w:r>
        <w:rPr>
          <w:rFonts w:hint="eastAsia"/>
        </w:rPr>
        <w:t>某集合数据的操作类，封装了数据的增，删，改，查操作</w:t>
      </w:r>
      <w:r w:rsidR="00311C98">
        <w:rPr>
          <w:rFonts w:hint="eastAsia"/>
        </w:rPr>
        <w:t>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3635025B" w:rsidR="003B358C" w:rsidRPr="00076C89" w:rsidRDefault="003B358C" w:rsidP="00950455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950455">
              <w:rPr>
                <w:rStyle w:val="a6"/>
                <w:rFonts w:hint="eastAsia"/>
                <w:i w:val="0"/>
              </w:rPr>
              <w:t>TBaseDao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4F13E74C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</w:t>
            </w:r>
            <w:proofErr w:type="spellEnd"/>
          </w:p>
        </w:tc>
        <w:tc>
          <w:tcPr>
            <w:tcW w:w="5061" w:type="dxa"/>
          </w:tcPr>
          <w:p w14:paraId="21090D15" w14:textId="3086312F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简单的条件查找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5D5E3B5E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</w:t>
            </w:r>
            <w:proofErr w:type="spellEnd"/>
          </w:p>
        </w:tc>
        <w:tc>
          <w:tcPr>
            <w:tcW w:w="5061" w:type="dxa"/>
          </w:tcPr>
          <w:p w14:paraId="27BA352C" w14:textId="1FB44D7C" w:rsidR="003B358C" w:rsidRPr="00076C89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10AF48D6" w:rsidR="003B358C" w:rsidRPr="00076C89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findByParamsDBObject2</w:t>
            </w:r>
          </w:p>
        </w:tc>
        <w:tc>
          <w:tcPr>
            <w:tcW w:w="5061" w:type="dxa"/>
          </w:tcPr>
          <w:p w14:paraId="646655AA" w14:textId="5D82F613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复杂的条件查找（返回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原生对象）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056D74F5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2F2F4AB4" w14:textId="1EB2CFB7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增加</w:t>
            </w:r>
            <w:r w:rsidRPr="00950455">
              <w:rPr>
                <w:rStyle w:val="a6"/>
                <w:rFonts w:hint="eastAsia"/>
                <w:i w:val="0"/>
              </w:rPr>
              <w:t>limit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2AD864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18C2462E" w14:textId="7B47362F" w:rsidR="003B358C" w:rsidRPr="002D7BDD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支持</w:t>
            </w:r>
            <w:r w:rsidRPr="00950455">
              <w:rPr>
                <w:rStyle w:val="a6"/>
                <w:rFonts w:hint="eastAsia"/>
                <w:i w:val="0"/>
              </w:rPr>
              <w:t>limit skip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5338EDD4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</w:t>
            </w:r>
            <w:proofErr w:type="spellEnd"/>
          </w:p>
        </w:tc>
        <w:tc>
          <w:tcPr>
            <w:tcW w:w="5061" w:type="dxa"/>
          </w:tcPr>
          <w:p w14:paraId="3B76AE56" w14:textId="30E8C6F1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6164B136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findOne2</w:t>
            </w:r>
          </w:p>
        </w:tc>
        <w:tc>
          <w:tcPr>
            <w:tcW w:w="5061" w:type="dxa"/>
          </w:tcPr>
          <w:p w14:paraId="1AF16F29" w14:textId="54F21BFC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57D6B2AF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findOneById</w:t>
            </w:r>
            <w:proofErr w:type="spellEnd"/>
          </w:p>
        </w:tc>
        <w:tc>
          <w:tcPr>
            <w:tcW w:w="5061" w:type="dxa"/>
          </w:tcPr>
          <w:p w14:paraId="602FC3BD" w14:textId="5859FFE6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根据主键查找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295DD381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</w:t>
            </w:r>
            <w:proofErr w:type="spellEnd"/>
          </w:p>
        </w:tc>
        <w:tc>
          <w:tcPr>
            <w:tcW w:w="5061" w:type="dxa"/>
          </w:tcPr>
          <w:p w14:paraId="2C531A19" w14:textId="61A1AB2D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添加或者修改记录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11</w:t>
            </w:r>
          </w:p>
        </w:tc>
        <w:tc>
          <w:tcPr>
            <w:tcW w:w="2999" w:type="dxa"/>
          </w:tcPr>
          <w:p w14:paraId="472FB5D5" w14:textId="7F18ACF4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dropCollection</w:t>
            </w:r>
            <w:proofErr w:type="spellEnd"/>
          </w:p>
        </w:tc>
        <w:tc>
          <w:tcPr>
            <w:tcW w:w="5061" w:type="dxa"/>
          </w:tcPr>
          <w:p w14:paraId="0C5F8EEA" w14:textId="329392EA" w:rsidR="003B358C" w:rsidRPr="00381B07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</w:t>
            </w:r>
            <w:r>
              <w:rPr>
                <w:rStyle w:val="a6"/>
                <w:rFonts w:hint="eastAsia"/>
                <w:i w:val="0"/>
              </w:rPr>
              <w:t>rop</w:t>
            </w:r>
            <w:r>
              <w:rPr>
                <w:rStyle w:val="a6"/>
                <w:rFonts w:hint="eastAsia"/>
                <w:i w:val="0"/>
              </w:rPr>
              <w:t>一个集合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41E83796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addBatch</w:t>
            </w:r>
            <w:proofErr w:type="spellEnd"/>
          </w:p>
        </w:tc>
        <w:tc>
          <w:tcPr>
            <w:tcW w:w="5061" w:type="dxa"/>
          </w:tcPr>
          <w:p w14:paraId="4D330138" w14:textId="6186D45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批量插入</w:t>
            </w:r>
            <w:r>
              <w:rPr>
                <w:rStyle w:val="a6"/>
                <w:rFonts w:hint="eastAsia"/>
                <w:i w:val="0"/>
              </w:rPr>
              <w:t>（</w:t>
            </w:r>
            <w:r w:rsidRPr="00950455">
              <w:rPr>
                <w:rStyle w:val="a6"/>
                <w:rFonts w:hint="eastAsia"/>
                <w:i w:val="0"/>
              </w:rPr>
              <w:t>这个慎用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因为一次插入是一个库和表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所以不能走分表逻辑</w:t>
            </w:r>
            <w:r>
              <w:rPr>
                <w:rStyle w:val="a6"/>
                <w:rFonts w:hint="eastAsia"/>
                <w:i w:val="0"/>
              </w:rPr>
              <w:t>）</w:t>
            </w:r>
          </w:p>
        </w:tc>
      </w:tr>
      <w:tr w:rsidR="003B358C" w:rsidRPr="00076C89" w14:paraId="1D159C8A" w14:textId="77777777" w:rsidTr="00265E59">
        <w:tc>
          <w:tcPr>
            <w:tcW w:w="760" w:type="dxa"/>
          </w:tcPr>
          <w:p w14:paraId="1EB69581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5D923CF8" w14:textId="02EFF400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5061" w:type="dxa"/>
          </w:tcPr>
          <w:p w14:paraId="4E39DE65" w14:textId="3A1B6FB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</w:t>
            </w:r>
          </w:p>
        </w:tc>
      </w:tr>
      <w:tr w:rsidR="003B358C" w:rsidRPr="00076C89" w14:paraId="561F6A35" w14:textId="77777777" w:rsidTr="00265E59">
        <w:tc>
          <w:tcPr>
            <w:tcW w:w="760" w:type="dxa"/>
          </w:tcPr>
          <w:p w14:paraId="6123176C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1A467A68" w14:textId="51957657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updateOrAdd</w:t>
            </w:r>
            <w:proofErr w:type="spellEnd"/>
          </w:p>
        </w:tc>
        <w:tc>
          <w:tcPr>
            <w:tcW w:w="5061" w:type="dxa"/>
          </w:tcPr>
          <w:p w14:paraId="1CD2980A" w14:textId="09A8DC87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修改对象，当对象不存在的时候创建</w:t>
            </w:r>
          </w:p>
        </w:tc>
      </w:tr>
      <w:tr w:rsidR="003B358C" w:rsidRPr="00076C89" w14:paraId="5608EC21" w14:textId="77777777" w:rsidTr="00265E59">
        <w:tc>
          <w:tcPr>
            <w:tcW w:w="760" w:type="dxa"/>
          </w:tcPr>
          <w:p w14:paraId="0E3A6466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712A5B2B" w14:textId="1D39DD7A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remove</w:t>
            </w:r>
          </w:p>
        </w:tc>
        <w:tc>
          <w:tcPr>
            <w:tcW w:w="5061" w:type="dxa"/>
          </w:tcPr>
          <w:p w14:paraId="00F870B8" w14:textId="6DD6DA30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删除对象</w:t>
            </w:r>
          </w:p>
        </w:tc>
      </w:tr>
      <w:tr w:rsidR="003B358C" w:rsidRPr="00076C89" w14:paraId="7EA344BA" w14:textId="77777777" w:rsidTr="00265E59">
        <w:tc>
          <w:tcPr>
            <w:tcW w:w="760" w:type="dxa"/>
          </w:tcPr>
          <w:p w14:paraId="2F578B0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4C7E4797" w14:textId="70F83066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getCount</w:t>
            </w:r>
            <w:proofErr w:type="spellEnd"/>
          </w:p>
        </w:tc>
        <w:tc>
          <w:tcPr>
            <w:tcW w:w="5061" w:type="dxa"/>
          </w:tcPr>
          <w:p w14:paraId="238D4BD7" w14:textId="48C12DE2" w:rsidR="003B358C" w:rsidRPr="003B358C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获取记录数</w:t>
            </w:r>
          </w:p>
        </w:tc>
      </w:tr>
      <w:tr w:rsidR="003B358C" w:rsidRPr="00076C89" w14:paraId="36580B03" w14:textId="77777777" w:rsidTr="00265E59">
        <w:tc>
          <w:tcPr>
            <w:tcW w:w="760" w:type="dxa"/>
          </w:tcPr>
          <w:p w14:paraId="58909AAA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3E8A58C7" w14:textId="3077DA96" w:rsidR="003B358C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createIndex</w:t>
            </w:r>
            <w:proofErr w:type="spellEnd"/>
          </w:p>
        </w:tc>
        <w:tc>
          <w:tcPr>
            <w:tcW w:w="5061" w:type="dxa"/>
          </w:tcPr>
          <w:p w14:paraId="5C7CAF25" w14:textId="4A448F65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创建索引</w:t>
            </w:r>
          </w:p>
        </w:tc>
      </w:tr>
      <w:tr w:rsidR="00A467EB" w:rsidRPr="00076C89" w14:paraId="491D4BBA" w14:textId="77777777" w:rsidTr="00265E59">
        <w:tc>
          <w:tcPr>
            <w:tcW w:w="760" w:type="dxa"/>
          </w:tcPr>
          <w:p w14:paraId="6AAB537F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2999" w:type="dxa"/>
          </w:tcPr>
          <w:p w14:paraId="49AF0E12" w14:textId="5CC04C85" w:rsidR="00A467EB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db2Bean</w:t>
            </w:r>
          </w:p>
        </w:tc>
        <w:tc>
          <w:tcPr>
            <w:tcW w:w="5061" w:type="dxa"/>
          </w:tcPr>
          <w:p w14:paraId="5BBBA7B2" w14:textId="29357ABA" w:rsidR="00A467EB" w:rsidRPr="003B358C" w:rsidRDefault="003F7BC2" w:rsidP="00265E59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对象转换成普通</w:t>
            </w:r>
            <w:r w:rsidRPr="003F7BC2">
              <w:rPr>
                <w:rStyle w:val="a6"/>
                <w:rFonts w:hint="eastAsia"/>
                <w:i w:val="0"/>
              </w:rPr>
              <w:t>java bean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  <w:tr w:rsidR="00A467EB" w:rsidRPr="00076C89" w14:paraId="289B132A" w14:textId="77777777" w:rsidTr="00265E59">
        <w:tc>
          <w:tcPr>
            <w:tcW w:w="760" w:type="dxa"/>
          </w:tcPr>
          <w:p w14:paraId="03EF0646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19</w:t>
            </w:r>
          </w:p>
        </w:tc>
        <w:tc>
          <w:tcPr>
            <w:tcW w:w="2999" w:type="dxa"/>
          </w:tcPr>
          <w:p w14:paraId="03D06DE5" w14:textId="5894EEDF" w:rsidR="00A467EB" w:rsidRPr="00A467EB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bean2BasicDb</w:t>
            </w:r>
          </w:p>
        </w:tc>
        <w:tc>
          <w:tcPr>
            <w:tcW w:w="5061" w:type="dxa"/>
          </w:tcPr>
          <w:p w14:paraId="6E14A216" w14:textId="3F8970CC" w:rsidR="00A467EB" w:rsidRPr="00A467EB" w:rsidRDefault="003F7BC2" w:rsidP="00265E59">
            <w:pPr>
              <w:rPr>
                <w:rStyle w:val="a6"/>
                <w:i w:val="0"/>
              </w:rPr>
            </w:pPr>
            <w:r w:rsidRPr="003F7BC2">
              <w:rPr>
                <w:rStyle w:val="a6"/>
                <w:rFonts w:hint="eastAsia"/>
                <w:i w:val="0"/>
              </w:rPr>
              <w:t>对象数据转为</w:t>
            </w: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</w:tbl>
    <w:p w14:paraId="603AFEC2" w14:textId="77777777" w:rsidR="00DD2A2D" w:rsidRDefault="00DD2A2D" w:rsidP="00311C98"/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18588" w14:textId="77777777" w:rsidR="00637656" w:rsidRDefault="00637656">
      <w:r>
        <w:separator/>
      </w:r>
    </w:p>
  </w:endnote>
  <w:endnote w:type="continuationSeparator" w:id="0">
    <w:p w14:paraId="35223C90" w14:textId="77777777" w:rsidR="00637656" w:rsidRDefault="0063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815D2" w14:textId="77777777" w:rsidR="00637656" w:rsidRDefault="00637656">
      <w:r>
        <w:separator/>
      </w:r>
    </w:p>
  </w:footnote>
  <w:footnote w:type="continuationSeparator" w:id="0">
    <w:p w14:paraId="340ADAD8" w14:textId="77777777" w:rsidR="00637656" w:rsidRDefault="0063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6D1A33B7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F0D82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40949"/>
    <w:rsid w:val="00056D76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B358C"/>
    <w:rsid w:val="003C2149"/>
    <w:rsid w:val="003C5D19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2F9F"/>
    <w:rsid w:val="004E5924"/>
    <w:rsid w:val="004F09C3"/>
    <w:rsid w:val="004F665E"/>
    <w:rsid w:val="00513486"/>
    <w:rsid w:val="00534D27"/>
    <w:rsid w:val="005518A5"/>
    <w:rsid w:val="00551E3F"/>
    <w:rsid w:val="00571741"/>
    <w:rsid w:val="00590414"/>
    <w:rsid w:val="0059106C"/>
    <w:rsid w:val="00592BE4"/>
    <w:rsid w:val="005A5610"/>
    <w:rsid w:val="005C7124"/>
    <w:rsid w:val="005E6199"/>
    <w:rsid w:val="005F3250"/>
    <w:rsid w:val="0061233B"/>
    <w:rsid w:val="00627E5B"/>
    <w:rsid w:val="00637656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6437F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08E9"/>
    <w:rsid w:val="00A161DF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DF0D82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DECE-D99C-485D-AFB7-1EABFFAF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121</TotalTime>
  <Pages>4</Pages>
  <Words>188</Words>
  <Characters>1073</Characters>
  <Application>Microsoft Office Word</Application>
  <DocSecurity>0</DocSecurity>
  <Lines>8</Lines>
  <Paragraphs>2</Paragraphs>
  <ScaleCrop>false</ScaleCrop>
  <Company>Neusoft</Company>
  <LinksUpToDate>false</LinksUpToDate>
  <CharactersWithSpaces>1259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14</cp:revision>
  <cp:lastPrinted>1899-12-31T16:00:00Z</cp:lastPrinted>
  <dcterms:created xsi:type="dcterms:W3CDTF">2016-04-24T10:20:00Z</dcterms:created>
  <dcterms:modified xsi:type="dcterms:W3CDTF">2016-05-01T14:02:00Z</dcterms:modified>
</cp:coreProperties>
</file>